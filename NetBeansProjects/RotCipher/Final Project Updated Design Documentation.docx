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734EF" w14:textId="4B945FCD" w:rsidR="00BE7FED" w:rsidRDefault="001B4655" w:rsidP="001B4655">
      <w:pPr>
        <w:jc w:val="right"/>
      </w:pPr>
      <w:r>
        <w:t>Rob Just</w:t>
      </w:r>
      <w:r>
        <w:br/>
        <w:t>CS 241</w:t>
      </w:r>
      <w:r>
        <w:br/>
      </w:r>
      <w:r w:rsidR="00196997">
        <w:t>8/4</w:t>
      </w:r>
      <w:r>
        <w:t>/10</w:t>
      </w:r>
    </w:p>
    <w:p w14:paraId="7476794E" w14:textId="0F4099C2" w:rsidR="001B4655" w:rsidRDefault="00196997" w:rsidP="001B4655">
      <w:pPr>
        <w:jc w:val="center"/>
      </w:pPr>
      <w:r>
        <w:t xml:space="preserve">Final Project </w:t>
      </w:r>
      <w:r w:rsidR="006670D6">
        <w:t xml:space="preserve">Updated </w:t>
      </w:r>
      <w:r>
        <w:t>Design Documentation</w:t>
      </w:r>
    </w:p>
    <w:p w14:paraId="1037DAFE" w14:textId="715E7714" w:rsidR="001927B1" w:rsidRDefault="001927B1" w:rsidP="001927B1">
      <w:pPr>
        <w:rPr>
          <w:b/>
        </w:rPr>
      </w:pPr>
      <w:r w:rsidRPr="001927B1">
        <w:rPr>
          <w:b/>
        </w:rPr>
        <w:t>Description</w:t>
      </w:r>
      <w:r w:rsidR="000C1DDC">
        <w:rPr>
          <w:b/>
        </w:rPr>
        <w:t>\Purpose</w:t>
      </w:r>
      <w:r w:rsidRPr="001927B1">
        <w:rPr>
          <w:b/>
        </w:rPr>
        <w:t>:</w:t>
      </w:r>
    </w:p>
    <w:p w14:paraId="6A1D391C" w14:textId="5074B004" w:rsidR="00F02B74" w:rsidRDefault="00C778BA" w:rsidP="001927B1">
      <w:r>
        <w:t>Rot13\Rot47 Cipher</w:t>
      </w:r>
      <w:r w:rsidR="00A06594">
        <w:t xml:space="preserve"> </w:t>
      </w:r>
      <w:r w:rsidR="00196997">
        <w:t>Utility</w:t>
      </w:r>
      <w:r w:rsidR="00BC1319">
        <w:br/>
      </w:r>
      <w:r>
        <w:br/>
      </w:r>
      <w:r w:rsidR="00F02B74">
        <w:t xml:space="preserve">Many times I’ve wanted to send someone an email or post a message on a message board that </w:t>
      </w:r>
      <w:r>
        <w:t>I didn’t want someone to be able to read at a first glance</w:t>
      </w:r>
      <w:r w:rsidR="00F02B74">
        <w:t xml:space="preserve">. </w:t>
      </w:r>
      <w:r>
        <w:t xml:space="preserve">A common reason for this is to prevent spoiling TV shows or movies for people who haven’t seen them. </w:t>
      </w:r>
      <w:r w:rsidR="00F02B74">
        <w:t>A simple a</w:t>
      </w:r>
      <w:r w:rsidR="00321942">
        <w:t>nd fun way to do</w:t>
      </w:r>
      <w:r w:rsidR="00F02B74">
        <w:t xml:space="preserve"> this is to use a rotation cipher to shift the letters of the text by a number of places</w:t>
      </w:r>
      <w:r w:rsidR="00321942">
        <w:t xml:space="preserve"> to hide what the text really says</w:t>
      </w:r>
      <w:r w:rsidR="00F02B74">
        <w:t xml:space="preserve">. A popular cipher on internet message boards among other places is Rot13. Rot13 </w:t>
      </w:r>
      <w:r w:rsidR="00964986">
        <w:t xml:space="preserve">is a Caesar cipher that </w:t>
      </w:r>
      <w:r w:rsidR="00F02B74">
        <w:t>shifts each character in a string of text by 13 places in the alphabet. Another</w:t>
      </w:r>
      <w:r w:rsidR="00BC1319">
        <w:t xml:space="preserve"> </w:t>
      </w:r>
      <w:r w:rsidR="00964986">
        <w:t xml:space="preserve">Caesar </w:t>
      </w:r>
      <w:r w:rsidR="00F02B74">
        <w:t>cipher is Rot47 which includes non-alphabet characters in the ASCII table and shifts the characters by 47 places</w:t>
      </w:r>
      <w:r w:rsidR="003E15BD">
        <w:t xml:space="preserve"> from ASCII value</w:t>
      </w:r>
      <w:r w:rsidR="008225D1">
        <w:t>s</w:t>
      </w:r>
      <w:r w:rsidR="003E15BD">
        <w:t xml:space="preserve"> 33 to 126.</w:t>
      </w:r>
      <w:r w:rsidR="00F02B74">
        <w:t xml:space="preserve"> These ciphers have no security use as they can be reversed simply by running the text through the cipher again. They are simply used for entertainment </w:t>
      </w:r>
      <w:r w:rsidR="0006629B">
        <w:t xml:space="preserve">and </w:t>
      </w:r>
      <w:r w:rsidR="00F02B74">
        <w:t>non-secure purposes</w:t>
      </w:r>
      <w:r w:rsidR="0006629B">
        <w:t>.</w:t>
      </w:r>
    </w:p>
    <w:p w14:paraId="5D96EFDA" w14:textId="77777777" w:rsidR="000C1DDC" w:rsidRDefault="00F02B74" w:rsidP="001927B1">
      <w:r>
        <w:t>This program</w:t>
      </w:r>
      <w:r w:rsidR="0006629B">
        <w:t xml:space="preserve"> will allow a user to type in, or load from a file, text to be ciphered\deciphered using either the Rot13 or Rot47 cipher. The results of the cipher\decipher can then be saved out to a text file.</w:t>
      </w:r>
    </w:p>
    <w:p w14:paraId="30DA9814" w14:textId="56D4CAFC" w:rsidR="000C1DDC" w:rsidRDefault="0006629B" w:rsidP="000C1DDC">
      <w:pPr>
        <w:pStyle w:val="ListParagraph"/>
        <w:numPr>
          <w:ilvl w:val="0"/>
          <w:numId w:val="1"/>
        </w:numPr>
      </w:pPr>
      <w:r>
        <w:t>The user will enter the text they wish to cipher\decipher into the “Text to cipher\decipher” text area box. The user can also click the “Load from text file…” button to load text already saved in the file “CipherTextInput.txt” located in the program directory.</w:t>
      </w:r>
      <w:r w:rsidR="00EF33F1">
        <w:t xml:space="preserve"> The program will display an error if the file does not exist.</w:t>
      </w:r>
    </w:p>
    <w:p w14:paraId="6E695C34" w14:textId="2CB9C661" w:rsidR="000C1DDC" w:rsidRDefault="0006629B" w:rsidP="000C1DDC">
      <w:pPr>
        <w:pStyle w:val="ListParagraph"/>
        <w:numPr>
          <w:ilvl w:val="0"/>
          <w:numId w:val="1"/>
        </w:numPr>
      </w:pPr>
      <w:r>
        <w:t xml:space="preserve">Then they will select the cipher they wish to use by clicking the “Rot13” or “Rot47” radio buttons. </w:t>
      </w:r>
    </w:p>
    <w:p w14:paraId="4D0913BA" w14:textId="4CF39DA3" w:rsidR="000C1DDC" w:rsidRDefault="0006629B" w:rsidP="000C1DDC">
      <w:pPr>
        <w:pStyle w:val="ListParagraph"/>
        <w:numPr>
          <w:ilvl w:val="0"/>
          <w:numId w:val="1"/>
        </w:numPr>
      </w:pPr>
      <w:r>
        <w:t>The user will then click the “</w:t>
      </w:r>
      <w:r w:rsidR="003C5FEC">
        <w:t xml:space="preserve">Run </w:t>
      </w:r>
      <w:r>
        <w:t xml:space="preserve">Cipher\Decipher” button which will start the cipher\decipher process and output the results to the “Result” text area box. </w:t>
      </w:r>
      <w:r w:rsidR="00EF33F1">
        <w:t>The program will display an error if no text was entered into the “Test to cipher\decipher” text area.</w:t>
      </w:r>
    </w:p>
    <w:p w14:paraId="648FE083" w14:textId="4D753B52" w:rsidR="00F02B74" w:rsidRDefault="000C1DDC" w:rsidP="000C1DDC">
      <w:pPr>
        <w:pStyle w:val="ListParagraph"/>
        <w:numPr>
          <w:ilvl w:val="0"/>
          <w:numId w:val="1"/>
        </w:numPr>
      </w:pPr>
      <w:r>
        <w:t>The results text area is not editable by the user</w:t>
      </w:r>
      <w:r w:rsidR="008A561D">
        <w:t>, it is read-only</w:t>
      </w:r>
      <w:r>
        <w:t xml:space="preserve">. </w:t>
      </w:r>
      <w:r w:rsidR="008A561D">
        <w:t>The</w:t>
      </w:r>
      <w:r w:rsidR="0006629B">
        <w:t xml:space="preserve"> user may save the results to the file “CipherTextOutput.txt” located in the program directory</w:t>
      </w:r>
      <w:r w:rsidR="008A561D">
        <w:t xml:space="preserve"> or copy the text out using their systems keyboard shortcut for copy</w:t>
      </w:r>
      <w:r w:rsidR="0006629B">
        <w:t xml:space="preserve">. </w:t>
      </w:r>
      <w:r w:rsidR="00801D64">
        <w:t xml:space="preserve"> The program will display an error if the file is in use or write protected.</w:t>
      </w:r>
    </w:p>
    <w:p w14:paraId="30C97BD3" w14:textId="77777777" w:rsidR="003E15BD" w:rsidRDefault="003E15BD">
      <w:pPr>
        <w:rPr>
          <w:b/>
        </w:rPr>
      </w:pPr>
      <w:r>
        <w:rPr>
          <w:b/>
        </w:rPr>
        <w:br w:type="page"/>
      </w:r>
    </w:p>
    <w:p w14:paraId="4C9B4958" w14:textId="1BA55563" w:rsidR="003E15BD" w:rsidRDefault="001927B1" w:rsidP="001B4655">
      <w:pPr>
        <w:rPr>
          <w:b/>
        </w:rPr>
      </w:pPr>
      <w:r w:rsidRPr="001927B1">
        <w:rPr>
          <w:b/>
        </w:rPr>
        <w:lastRenderedPageBreak/>
        <w:t>Form Design:</w:t>
      </w:r>
    </w:p>
    <w:p w14:paraId="0018A64B" w14:textId="1BD6D43D" w:rsidR="001B4655" w:rsidRDefault="000B5D5E" w:rsidP="001B4655">
      <w:r>
        <w:rPr>
          <w:noProof/>
        </w:rPr>
        <w:drawing>
          <wp:inline distT="0" distB="0" distL="0" distR="0" wp14:editId="34EDA4C4">
            <wp:extent cx="5943600" cy="391731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17315"/>
                    </a:xfrm>
                    <a:prstGeom prst="rect">
                      <a:avLst/>
                    </a:prstGeom>
                  </pic:spPr>
                </pic:pic>
              </a:graphicData>
            </a:graphic>
          </wp:inline>
        </w:drawing>
      </w:r>
    </w:p>
    <w:p w14:paraId="18791DEA" w14:textId="498D1876" w:rsidR="003E15BD" w:rsidRDefault="003E15BD" w:rsidP="001B4655">
      <w:r>
        <w:t xml:space="preserve">The above screenshot is an example of what the </w:t>
      </w:r>
      <w:r w:rsidR="00731930">
        <w:t>form look</w:t>
      </w:r>
      <w:r w:rsidR="00B63F78">
        <w:t>s</w:t>
      </w:r>
      <w:r w:rsidR="00731930">
        <w:t xml:space="preserve"> like</w:t>
      </w:r>
      <w:r>
        <w:t>.</w:t>
      </w:r>
    </w:p>
    <w:p w14:paraId="5A037DD6" w14:textId="52FF4E96" w:rsidR="003E15BD" w:rsidRDefault="003E15BD" w:rsidP="001B4655">
      <w:pPr>
        <w:rPr>
          <w:b/>
        </w:rPr>
      </w:pPr>
      <w:r w:rsidRPr="003E15BD">
        <w:rPr>
          <w:b/>
        </w:rPr>
        <w:t>Input Example:</w:t>
      </w:r>
    </w:p>
    <w:p w14:paraId="2776B426" w14:textId="47FCD922" w:rsidR="003E15BD" w:rsidRDefault="003E15BD" w:rsidP="001B4655">
      <w:r w:rsidRPr="003E15BD">
        <w:t>This is test input. 1234. My name is Rob.</w:t>
      </w:r>
      <w:r w:rsidR="00246E27">
        <w:br/>
      </w:r>
      <w:r>
        <w:rPr>
          <w:b/>
        </w:rPr>
        <w:br/>
        <w:t>Output Example</w:t>
      </w:r>
      <w:proofErr w:type="gramStart"/>
      <w:r>
        <w:rPr>
          <w:b/>
        </w:rPr>
        <w:t>:</w:t>
      </w:r>
      <w:proofErr w:type="gramEnd"/>
      <w:r>
        <w:rPr>
          <w:b/>
        </w:rPr>
        <w:br/>
      </w:r>
      <w:r w:rsidRPr="003E15BD">
        <w:t xml:space="preserve">Rot13 = </w:t>
      </w:r>
      <w:proofErr w:type="spellStart"/>
      <w:r w:rsidRPr="003E15BD">
        <w:t>Guvf</w:t>
      </w:r>
      <w:proofErr w:type="spellEnd"/>
      <w:r w:rsidRPr="003E15BD">
        <w:t xml:space="preserve"> </w:t>
      </w:r>
      <w:proofErr w:type="spellStart"/>
      <w:r w:rsidRPr="003E15BD">
        <w:t>vf</w:t>
      </w:r>
      <w:proofErr w:type="spellEnd"/>
      <w:r w:rsidRPr="003E15BD">
        <w:t xml:space="preserve"> </w:t>
      </w:r>
      <w:proofErr w:type="spellStart"/>
      <w:r w:rsidRPr="003E15BD">
        <w:t>grfg</w:t>
      </w:r>
      <w:proofErr w:type="spellEnd"/>
      <w:r w:rsidRPr="003E15BD">
        <w:t xml:space="preserve"> </w:t>
      </w:r>
      <w:proofErr w:type="spellStart"/>
      <w:r w:rsidRPr="003E15BD">
        <w:t>vachg</w:t>
      </w:r>
      <w:proofErr w:type="spellEnd"/>
      <w:r w:rsidRPr="003E15BD">
        <w:t xml:space="preserve">. 1234. </w:t>
      </w:r>
      <w:proofErr w:type="spellStart"/>
      <w:r w:rsidRPr="003E15BD">
        <w:t>Zl</w:t>
      </w:r>
      <w:proofErr w:type="spellEnd"/>
      <w:r w:rsidRPr="003E15BD">
        <w:t xml:space="preserve"> </w:t>
      </w:r>
      <w:proofErr w:type="spellStart"/>
      <w:r w:rsidRPr="003E15BD">
        <w:t>anzr</w:t>
      </w:r>
      <w:proofErr w:type="spellEnd"/>
      <w:r w:rsidRPr="003E15BD">
        <w:t xml:space="preserve"> </w:t>
      </w:r>
      <w:proofErr w:type="spellStart"/>
      <w:proofErr w:type="gramStart"/>
      <w:r w:rsidRPr="003E15BD">
        <w:t>vf</w:t>
      </w:r>
      <w:proofErr w:type="spellEnd"/>
      <w:proofErr w:type="gramEnd"/>
      <w:r w:rsidRPr="003E15BD">
        <w:t xml:space="preserve"> </w:t>
      </w:r>
      <w:proofErr w:type="spellStart"/>
      <w:r w:rsidRPr="003E15BD">
        <w:t>Ebo</w:t>
      </w:r>
      <w:proofErr w:type="spellEnd"/>
      <w:r w:rsidRPr="003E15BD">
        <w:t>.</w:t>
      </w:r>
      <w:r>
        <w:br/>
        <w:t xml:space="preserve">Rot47 = </w:t>
      </w:r>
      <w:r w:rsidRPr="003E15BD">
        <w:t>%9</w:t>
      </w:r>
      <w:proofErr w:type="gramStart"/>
      <w:r w:rsidRPr="003E15BD">
        <w:t>:D</w:t>
      </w:r>
      <w:proofErr w:type="gramEnd"/>
      <w:r w:rsidRPr="003E15BD">
        <w:t xml:space="preserve"> :D </w:t>
      </w:r>
      <w:proofErr w:type="gramStart"/>
      <w:r w:rsidRPr="003E15BD">
        <w:t>E6DE :</w:t>
      </w:r>
      <w:proofErr w:type="gramEnd"/>
      <w:r w:rsidRPr="003E15BD">
        <w:t>?AFE] `</w:t>
      </w:r>
      <w:proofErr w:type="spellStart"/>
      <w:r w:rsidRPr="003E15BD">
        <w:t>abc</w:t>
      </w:r>
      <w:proofErr w:type="spellEnd"/>
      <w:r w:rsidRPr="003E15BD">
        <w:t>] |J ?2&gt;6 :D #@3]</w:t>
      </w:r>
    </w:p>
    <w:p w14:paraId="0AFF8938" w14:textId="77777777" w:rsidR="0063593D" w:rsidRDefault="0063593D">
      <w:pPr>
        <w:rPr>
          <w:b/>
        </w:rPr>
      </w:pPr>
      <w:r>
        <w:rPr>
          <w:b/>
        </w:rPr>
        <w:br w:type="page"/>
      </w:r>
    </w:p>
    <w:p w14:paraId="759A62C4" w14:textId="4F9FE838" w:rsidR="00BC37BF" w:rsidRDefault="00C63DE9" w:rsidP="008F7F90">
      <w:pPr>
        <w:rPr>
          <w:b/>
        </w:rPr>
      </w:pPr>
      <w:proofErr w:type="spellStart"/>
      <w:r w:rsidRPr="00C63DE9">
        <w:rPr>
          <w:b/>
        </w:rPr>
        <w:lastRenderedPageBreak/>
        <w:t>Pseudocode</w:t>
      </w:r>
      <w:proofErr w:type="spellEnd"/>
      <w:r w:rsidRPr="00C63DE9">
        <w:rPr>
          <w:b/>
        </w:rPr>
        <w:t>:</w:t>
      </w:r>
      <w:r w:rsidRPr="00C63DE9">
        <w:rPr>
          <w:b/>
        </w:rPr>
        <w:br/>
      </w:r>
      <w:r>
        <w:rPr>
          <w:b/>
        </w:rPr>
        <w:br/>
      </w:r>
      <w:r>
        <w:rPr>
          <w:b/>
        </w:rPr>
        <w:tab/>
        <w:t>start</w:t>
      </w:r>
      <w:r>
        <w:rPr>
          <w:b/>
        </w:rPr>
        <w:br/>
      </w:r>
      <w:r>
        <w:rPr>
          <w:b/>
        </w:rPr>
        <w:tab/>
      </w:r>
      <w:r>
        <w:rPr>
          <w:b/>
        </w:rPr>
        <w:tab/>
      </w:r>
      <w:r w:rsidR="00E347F4" w:rsidRPr="006D0A8B">
        <w:t>Initialize window and controls</w:t>
      </w:r>
      <w:r w:rsidR="00FE20D3">
        <w:br/>
      </w:r>
      <w:r w:rsidR="00FE20D3">
        <w:tab/>
      </w:r>
      <w:r w:rsidR="00FE20D3">
        <w:tab/>
      </w:r>
      <w:r w:rsidR="00FE20D3">
        <w:tab/>
        <w:t xml:space="preserve">Frame </w:t>
      </w:r>
      <w:proofErr w:type="spellStart"/>
      <w:r w:rsidR="00FE20D3">
        <w:t>main</w:t>
      </w:r>
      <w:r w:rsidR="007851D0">
        <w:t>Frame</w:t>
      </w:r>
      <w:proofErr w:type="spellEnd"/>
      <w:r w:rsidR="0063593D">
        <w:br/>
      </w:r>
      <w:r w:rsidR="0063593D">
        <w:tab/>
      </w:r>
      <w:r w:rsidR="0063593D">
        <w:tab/>
      </w:r>
      <w:r w:rsidR="0063593D">
        <w:tab/>
      </w:r>
      <w:proofErr w:type="spellStart"/>
      <w:r w:rsidR="0063593D">
        <w:t>TextArea</w:t>
      </w:r>
      <w:proofErr w:type="spellEnd"/>
      <w:r w:rsidR="0063593D">
        <w:t xml:space="preserve"> </w:t>
      </w:r>
      <w:proofErr w:type="spellStart"/>
      <w:r w:rsidR="0063593D">
        <w:t>cipherTextArea</w:t>
      </w:r>
      <w:proofErr w:type="spellEnd"/>
      <w:r w:rsidR="0063593D">
        <w:br/>
      </w:r>
      <w:r w:rsidR="0063593D">
        <w:tab/>
      </w:r>
      <w:r w:rsidR="0063593D">
        <w:tab/>
      </w:r>
      <w:r w:rsidR="0063593D">
        <w:tab/>
      </w:r>
      <w:proofErr w:type="spellStart"/>
      <w:r w:rsidR="0063593D">
        <w:t>TextArea</w:t>
      </w:r>
      <w:proofErr w:type="spellEnd"/>
      <w:r w:rsidR="0063593D">
        <w:t xml:space="preserve"> </w:t>
      </w:r>
      <w:proofErr w:type="spellStart"/>
      <w:r w:rsidR="0063593D">
        <w:t>cipherResultTextArea</w:t>
      </w:r>
      <w:proofErr w:type="spellEnd"/>
      <w:r w:rsidR="0063593D">
        <w:br/>
      </w:r>
      <w:r w:rsidR="0063593D">
        <w:tab/>
      </w:r>
      <w:r w:rsidR="0063593D">
        <w:tab/>
      </w:r>
      <w:r w:rsidR="0063593D">
        <w:tab/>
      </w:r>
      <w:proofErr w:type="spellStart"/>
      <w:r w:rsidR="0063593D">
        <w:t>RadioButton</w:t>
      </w:r>
      <w:proofErr w:type="spellEnd"/>
      <w:r w:rsidR="0063593D">
        <w:t xml:space="preserve"> rot13Radio</w:t>
      </w:r>
      <w:r w:rsidR="0063593D">
        <w:br/>
      </w:r>
      <w:r w:rsidR="0063593D">
        <w:tab/>
      </w:r>
      <w:r w:rsidR="0063593D">
        <w:tab/>
      </w:r>
      <w:r w:rsidR="0063593D">
        <w:tab/>
      </w:r>
      <w:proofErr w:type="spellStart"/>
      <w:r w:rsidR="0063593D">
        <w:t>RadioButton</w:t>
      </w:r>
      <w:proofErr w:type="spellEnd"/>
      <w:r w:rsidR="0063593D">
        <w:t xml:space="preserve"> rot47Radio</w:t>
      </w:r>
      <w:r w:rsidR="0063593D">
        <w:br/>
      </w:r>
      <w:r w:rsidR="0063593D">
        <w:tab/>
      </w:r>
      <w:r w:rsidR="0063593D">
        <w:tab/>
      </w:r>
      <w:r w:rsidR="0063593D">
        <w:tab/>
        <w:t xml:space="preserve">Button </w:t>
      </w:r>
      <w:proofErr w:type="spellStart"/>
      <w:r w:rsidR="0063593D">
        <w:t>loadFileButton</w:t>
      </w:r>
      <w:proofErr w:type="spellEnd"/>
      <w:r w:rsidR="0063593D">
        <w:br/>
      </w:r>
      <w:r w:rsidR="0063593D">
        <w:tab/>
      </w:r>
      <w:r w:rsidR="0063593D">
        <w:tab/>
      </w:r>
      <w:r w:rsidR="0063593D">
        <w:tab/>
        <w:t xml:space="preserve">Button </w:t>
      </w:r>
      <w:proofErr w:type="spellStart"/>
      <w:r w:rsidR="0063593D">
        <w:t>saveFileButton</w:t>
      </w:r>
      <w:proofErr w:type="spellEnd"/>
      <w:r w:rsidR="0063593D">
        <w:br/>
      </w:r>
      <w:r w:rsidR="0063593D">
        <w:tab/>
      </w:r>
      <w:r w:rsidR="0063593D">
        <w:tab/>
      </w:r>
      <w:r w:rsidR="0063593D">
        <w:tab/>
        <w:t xml:space="preserve">Button </w:t>
      </w:r>
      <w:proofErr w:type="spellStart"/>
      <w:r w:rsidR="0063593D">
        <w:t>cipherDecipherButton</w:t>
      </w:r>
      <w:proofErr w:type="spellEnd"/>
      <w:r w:rsidR="00FE20D3">
        <w:br/>
      </w:r>
      <w:r w:rsidR="00FE20D3">
        <w:tab/>
      </w:r>
      <w:r w:rsidR="00FE20D3">
        <w:tab/>
      </w:r>
      <w:r w:rsidR="00FE20D3">
        <w:tab/>
        <w:t xml:space="preserve">Label </w:t>
      </w:r>
      <w:proofErr w:type="spellStart"/>
      <w:r w:rsidR="00FE20D3">
        <w:t>inputLabel</w:t>
      </w:r>
      <w:proofErr w:type="spellEnd"/>
      <w:r w:rsidR="00FE20D3">
        <w:br/>
      </w:r>
      <w:r w:rsidR="00FE20D3">
        <w:tab/>
      </w:r>
      <w:r w:rsidR="00FE20D3">
        <w:tab/>
      </w:r>
      <w:r w:rsidR="00FE20D3">
        <w:tab/>
        <w:t xml:space="preserve">Label </w:t>
      </w:r>
      <w:proofErr w:type="spellStart"/>
      <w:r w:rsidR="00FE20D3">
        <w:t>resultLabel</w:t>
      </w:r>
      <w:proofErr w:type="spellEnd"/>
      <w:r w:rsidR="007D3275">
        <w:br/>
      </w:r>
      <w:r w:rsidR="00E347F4" w:rsidRPr="006D0A8B">
        <w:tab/>
      </w:r>
      <w:r w:rsidR="00E347F4" w:rsidRPr="006D0A8B">
        <w:tab/>
        <w:t>Wait for user input</w:t>
      </w:r>
      <w:r w:rsidR="003478EE">
        <w:t>\interaction</w:t>
      </w:r>
      <w:r w:rsidR="00E347F4" w:rsidRPr="006D0A8B">
        <w:t xml:space="preserve"> or user to exit program</w:t>
      </w:r>
      <w:r w:rsidR="00E347F4">
        <w:rPr>
          <w:b/>
        </w:rPr>
        <w:br/>
      </w:r>
      <w:r w:rsidR="00BC37BF">
        <w:rPr>
          <w:b/>
        </w:rPr>
        <w:tab/>
        <w:t>Stop</w:t>
      </w:r>
      <w:r w:rsidR="00BC37BF">
        <w:rPr>
          <w:b/>
        </w:rPr>
        <w:br/>
      </w:r>
      <w:r w:rsidR="00BC37BF">
        <w:rPr>
          <w:b/>
        </w:rPr>
        <w:br/>
      </w:r>
      <w:r w:rsidR="00BC37BF">
        <w:rPr>
          <w:b/>
        </w:rPr>
        <w:tab/>
      </w:r>
    </w:p>
    <w:p w14:paraId="17D7C0D7" w14:textId="3D7CBD7A" w:rsidR="0076206F" w:rsidRDefault="00BC37BF" w:rsidP="00967A88">
      <w:pPr>
        <w:rPr>
          <w:b/>
        </w:rPr>
      </w:pPr>
      <w:proofErr w:type="spellStart"/>
      <w:r>
        <w:rPr>
          <w:b/>
        </w:rPr>
        <w:t>loadTextFromFile</w:t>
      </w:r>
      <w:proofErr w:type="spellEnd"/>
      <w:r>
        <w:rPr>
          <w:b/>
        </w:rPr>
        <w:t>()</w:t>
      </w:r>
      <w:r w:rsidR="0060129A">
        <w:rPr>
          <w:b/>
        </w:rPr>
        <w:t xml:space="preserve"> </w:t>
      </w:r>
      <w:r w:rsidR="00851A50" w:rsidRPr="00851A50">
        <w:rPr>
          <w:b/>
          <w:i/>
        </w:rPr>
        <w:t>*</w:t>
      </w:r>
      <w:r w:rsidR="0060129A" w:rsidRPr="00851A50">
        <w:rPr>
          <w:b/>
          <w:i/>
        </w:rPr>
        <w:t xml:space="preserve">Called by </w:t>
      </w:r>
      <w:proofErr w:type="spellStart"/>
      <w:r w:rsidR="001B5A07">
        <w:rPr>
          <w:b/>
          <w:i/>
        </w:rPr>
        <w:t>loadFileButton</w:t>
      </w:r>
      <w:proofErr w:type="spellEnd"/>
      <w:r w:rsidR="0060129A" w:rsidRPr="00851A50">
        <w:rPr>
          <w:b/>
          <w:i/>
        </w:rPr>
        <w:t xml:space="preserve"> </w:t>
      </w:r>
      <w:r w:rsidR="00FE1739">
        <w:rPr>
          <w:b/>
          <w:i/>
        </w:rPr>
        <w:t xml:space="preserve">Click </w:t>
      </w:r>
      <w:r w:rsidR="0060129A" w:rsidRPr="00851A50">
        <w:rPr>
          <w:b/>
          <w:i/>
        </w:rPr>
        <w:t>Event Handler</w:t>
      </w:r>
      <w:r>
        <w:rPr>
          <w:b/>
        </w:rPr>
        <w:br/>
      </w:r>
      <w:r w:rsidRPr="006D6296">
        <w:tab/>
        <w:t>declare variables</w:t>
      </w:r>
      <w:r w:rsidRPr="006D6296">
        <w:br/>
      </w:r>
      <w:r w:rsidRPr="006D6296">
        <w:tab/>
      </w:r>
      <w:r w:rsidRPr="006D6296">
        <w:tab/>
      </w:r>
      <w:proofErr w:type="spellStart"/>
      <w:r w:rsidRPr="006D6296">
        <w:t>StringB</w:t>
      </w:r>
      <w:r w:rsidR="000421E8">
        <w:t>uilder</w:t>
      </w:r>
      <w:proofErr w:type="spellEnd"/>
      <w:r w:rsidR="000421E8">
        <w:t xml:space="preserve"> </w:t>
      </w:r>
      <w:proofErr w:type="spellStart"/>
      <w:r w:rsidRPr="006D6296">
        <w:t>cipherText</w:t>
      </w:r>
      <w:proofErr w:type="spellEnd"/>
      <w:r w:rsidRPr="006D6296">
        <w:br/>
      </w:r>
      <w:r w:rsidRPr="006D6296">
        <w:tab/>
      </w:r>
      <w:r w:rsidRPr="006D6296">
        <w:tab/>
        <w:t xml:space="preserve">open file </w:t>
      </w:r>
      <w:proofErr w:type="spellStart"/>
      <w:r w:rsidRPr="006D6296">
        <w:t>inFile</w:t>
      </w:r>
      <w:proofErr w:type="spellEnd"/>
      <w:r w:rsidRPr="006D6296">
        <w:t xml:space="preserve"> “CipherInputFile.txt”</w:t>
      </w:r>
      <w:r w:rsidRPr="006D6296">
        <w:br/>
      </w:r>
      <w:r w:rsidRPr="006D6296">
        <w:tab/>
        <w:t>while not end of file</w:t>
      </w:r>
      <w:r w:rsidRPr="006D6296">
        <w:br/>
      </w:r>
      <w:r w:rsidRPr="006D6296">
        <w:tab/>
      </w:r>
      <w:r w:rsidRPr="006D6296">
        <w:tab/>
        <w:t xml:space="preserve">read </w:t>
      </w:r>
      <w:proofErr w:type="spellStart"/>
      <w:r w:rsidRPr="006D6296">
        <w:t>inFile</w:t>
      </w:r>
      <w:proofErr w:type="spellEnd"/>
      <w:r w:rsidRPr="006D6296">
        <w:t xml:space="preserve"> into </w:t>
      </w:r>
      <w:proofErr w:type="spellStart"/>
      <w:r w:rsidRPr="006D6296">
        <w:t>String</w:t>
      </w:r>
      <w:r w:rsidR="000421E8">
        <w:t>Builder</w:t>
      </w:r>
      <w:proofErr w:type="spellEnd"/>
      <w:r w:rsidR="000421E8">
        <w:t xml:space="preserve"> </w:t>
      </w:r>
      <w:proofErr w:type="spellStart"/>
      <w:r w:rsidR="000421E8">
        <w:t>cipherText</w:t>
      </w:r>
      <w:proofErr w:type="spellEnd"/>
      <w:r w:rsidRPr="006D6296">
        <w:br/>
      </w:r>
      <w:r w:rsidRPr="006D6296">
        <w:tab/>
        <w:t>end while</w:t>
      </w:r>
      <w:r w:rsidR="00967A88" w:rsidRPr="006D6296">
        <w:br/>
      </w:r>
      <w:r w:rsidR="00967A88" w:rsidRPr="006D6296">
        <w:tab/>
        <w:t xml:space="preserve">Set text of </w:t>
      </w:r>
      <w:proofErr w:type="spellStart"/>
      <w:r w:rsidR="00967A88" w:rsidRPr="006D6296">
        <w:t>cipherTextArea</w:t>
      </w:r>
      <w:proofErr w:type="spellEnd"/>
      <w:r w:rsidR="00967A88" w:rsidRPr="006D6296">
        <w:t xml:space="preserve"> to </w:t>
      </w:r>
      <w:proofErr w:type="spellStart"/>
      <w:r w:rsidR="00967A88" w:rsidRPr="006D6296">
        <w:t>cipherText</w:t>
      </w:r>
      <w:proofErr w:type="spellEnd"/>
      <w:r w:rsidR="00E9019E">
        <w:br/>
      </w:r>
      <w:r w:rsidR="00E9019E">
        <w:tab/>
        <w:t xml:space="preserve">close </w:t>
      </w:r>
      <w:proofErr w:type="spellStart"/>
      <w:r w:rsidR="00E9019E">
        <w:t>inFile</w:t>
      </w:r>
      <w:proofErr w:type="spellEnd"/>
      <w:r w:rsidR="006D6DC0" w:rsidRPr="006D6296">
        <w:br/>
      </w:r>
      <w:r w:rsidR="006D6DC0" w:rsidRPr="006D6296">
        <w:tab/>
        <w:t>Display message box “File loaded successfully”</w:t>
      </w:r>
      <w:r w:rsidR="00967A88">
        <w:rPr>
          <w:b/>
        </w:rPr>
        <w:br/>
        <w:t>return</w:t>
      </w:r>
    </w:p>
    <w:p w14:paraId="6A9295B9" w14:textId="15A05409" w:rsidR="0076206F" w:rsidRDefault="0076206F" w:rsidP="0076206F">
      <w:pPr>
        <w:rPr>
          <w:b/>
        </w:rPr>
      </w:pPr>
      <w:proofErr w:type="spellStart"/>
      <w:proofErr w:type="gramStart"/>
      <w:r>
        <w:rPr>
          <w:b/>
        </w:rPr>
        <w:t>saveTextToFile</w:t>
      </w:r>
      <w:proofErr w:type="spellEnd"/>
      <w:r>
        <w:rPr>
          <w:b/>
        </w:rPr>
        <w:t>(</w:t>
      </w:r>
      <w:proofErr w:type="gramEnd"/>
      <w:r>
        <w:rPr>
          <w:b/>
        </w:rPr>
        <w:t>)</w:t>
      </w:r>
      <w:r w:rsidR="0060129A" w:rsidRPr="00851A50">
        <w:rPr>
          <w:b/>
          <w:i/>
        </w:rPr>
        <w:t xml:space="preserve"> </w:t>
      </w:r>
      <w:r w:rsidR="00851A50" w:rsidRPr="00851A50">
        <w:rPr>
          <w:b/>
          <w:i/>
        </w:rPr>
        <w:t>*</w:t>
      </w:r>
      <w:r w:rsidR="0060129A" w:rsidRPr="00851A50">
        <w:rPr>
          <w:b/>
          <w:i/>
        </w:rPr>
        <w:t xml:space="preserve">Called by </w:t>
      </w:r>
      <w:proofErr w:type="spellStart"/>
      <w:r w:rsidR="001B5A07">
        <w:rPr>
          <w:b/>
          <w:i/>
        </w:rPr>
        <w:t>saveFileButton</w:t>
      </w:r>
      <w:proofErr w:type="spellEnd"/>
      <w:r w:rsidR="0060129A" w:rsidRPr="00851A50">
        <w:rPr>
          <w:b/>
          <w:i/>
        </w:rPr>
        <w:t xml:space="preserve"> </w:t>
      </w:r>
      <w:r w:rsidR="00FE1739">
        <w:rPr>
          <w:b/>
          <w:i/>
        </w:rPr>
        <w:t xml:space="preserve">Click </w:t>
      </w:r>
      <w:r w:rsidR="0060129A" w:rsidRPr="00851A50">
        <w:rPr>
          <w:b/>
          <w:i/>
        </w:rPr>
        <w:t>Event Handler</w:t>
      </w:r>
    </w:p>
    <w:p w14:paraId="1E08360D" w14:textId="77777777" w:rsidR="00964986" w:rsidRDefault="0076206F" w:rsidP="00964986">
      <w:pPr>
        <w:ind w:left="720"/>
      </w:pPr>
      <w:proofErr w:type="gramStart"/>
      <w:r w:rsidRPr="006D6296">
        <w:t>declare</w:t>
      </w:r>
      <w:proofErr w:type="gramEnd"/>
      <w:r w:rsidRPr="006D6296">
        <w:t xml:space="preserve"> variables</w:t>
      </w:r>
      <w:r w:rsidRPr="006D6296">
        <w:br/>
      </w:r>
      <w:r w:rsidR="006D6DC0" w:rsidRPr="006D6296">
        <w:tab/>
      </w:r>
      <w:r w:rsidRPr="006D6296">
        <w:t xml:space="preserve">String </w:t>
      </w:r>
      <w:proofErr w:type="spellStart"/>
      <w:r w:rsidRPr="006D6296">
        <w:t>cipherText</w:t>
      </w:r>
      <w:proofErr w:type="spellEnd"/>
      <w:r w:rsidRPr="006D6296">
        <w:br/>
      </w:r>
      <w:r w:rsidR="006D6DC0" w:rsidRPr="006D6296">
        <w:tab/>
      </w:r>
      <w:r w:rsidRPr="006D6296">
        <w:t xml:space="preserve">open file </w:t>
      </w:r>
      <w:proofErr w:type="spellStart"/>
      <w:r w:rsidRPr="006D6296">
        <w:t>outFile</w:t>
      </w:r>
      <w:proofErr w:type="spellEnd"/>
      <w:r w:rsidRPr="006D6296">
        <w:t xml:space="preserve"> “CipherOutputFile.txt”</w:t>
      </w:r>
      <w:r w:rsidR="006D6DC0" w:rsidRPr="006D6296">
        <w:br/>
        <w:t xml:space="preserve">Set </w:t>
      </w:r>
      <w:proofErr w:type="spellStart"/>
      <w:r w:rsidR="006D6DC0" w:rsidRPr="006D6296">
        <w:t>cipherText</w:t>
      </w:r>
      <w:proofErr w:type="spellEnd"/>
      <w:r w:rsidR="006D6DC0" w:rsidRPr="006D6296">
        <w:t xml:space="preserve"> to the text of </w:t>
      </w:r>
      <w:proofErr w:type="spellStart"/>
      <w:r w:rsidR="006D6DC0" w:rsidRPr="006D6296">
        <w:t>cipher</w:t>
      </w:r>
      <w:r w:rsidR="006D0A8B">
        <w:t>Result</w:t>
      </w:r>
      <w:r w:rsidR="006D6DC0" w:rsidRPr="006D6296">
        <w:t>TextArea</w:t>
      </w:r>
      <w:proofErr w:type="spellEnd"/>
      <w:r w:rsidRPr="006D6296">
        <w:br/>
      </w:r>
      <w:r w:rsidR="006D6DC0" w:rsidRPr="006D6296">
        <w:t>while not end of file</w:t>
      </w:r>
      <w:r w:rsidR="006D6DC0" w:rsidRPr="006D6296">
        <w:br/>
      </w:r>
      <w:r w:rsidR="006D6DC0" w:rsidRPr="006D6296">
        <w:tab/>
        <w:t xml:space="preserve">write </w:t>
      </w:r>
      <w:proofErr w:type="spellStart"/>
      <w:r w:rsidR="006D6DC0" w:rsidRPr="006D6296">
        <w:t>cipherText</w:t>
      </w:r>
      <w:proofErr w:type="spellEnd"/>
      <w:r w:rsidR="006D6DC0" w:rsidRPr="006D6296">
        <w:t xml:space="preserve"> to </w:t>
      </w:r>
      <w:proofErr w:type="spellStart"/>
      <w:r w:rsidR="006D6DC0" w:rsidRPr="006D6296">
        <w:t>outFile</w:t>
      </w:r>
      <w:proofErr w:type="spellEnd"/>
      <w:r w:rsidR="006D6DC0" w:rsidRPr="006D6296">
        <w:br/>
        <w:t>end while</w:t>
      </w:r>
      <w:r w:rsidR="00E9019E">
        <w:br/>
        <w:t xml:space="preserve">close </w:t>
      </w:r>
      <w:proofErr w:type="spellStart"/>
      <w:r w:rsidR="00E9019E">
        <w:t>outFile</w:t>
      </w:r>
      <w:proofErr w:type="spellEnd"/>
      <w:r w:rsidR="006D6DC0" w:rsidRPr="006D6296">
        <w:br/>
        <w:t>Display message box “File saved successfully”</w:t>
      </w:r>
    </w:p>
    <w:p w14:paraId="3CFA9AB7" w14:textId="6ADF929B" w:rsidR="00E9019E" w:rsidRPr="00964986" w:rsidRDefault="006D6DC0" w:rsidP="00964986">
      <w:proofErr w:type="gramStart"/>
      <w:r>
        <w:rPr>
          <w:b/>
        </w:rPr>
        <w:lastRenderedPageBreak/>
        <w:t>return</w:t>
      </w:r>
      <w:proofErr w:type="gramEnd"/>
    </w:p>
    <w:p w14:paraId="53A78527" w14:textId="77777777" w:rsidR="004D498C" w:rsidRDefault="00E9019E" w:rsidP="00FE1739">
      <w:proofErr w:type="spellStart"/>
      <w:proofErr w:type="gramStart"/>
      <w:r>
        <w:rPr>
          <w:b/>
        </w:rPr>
        <w:t>performCipher</w:t>
      </w:r>
      <w:proofErr w:type="spellEnd"/>
      <w:r>
        <w:rPr>
          <w:b/>
        </w:rPr>
        <w:t>(</w:t>
      </w:r>
      <w:proofErr w:type="gramEnd"/>
      <w:r>
        <w:rPr>
          <w:b/>
        </w:rPr>
        <w:t>)</w:t>
      </w:r>
      <w:r w:rsidR="00851A50">
        <w:rPr>
          <w:b/>
        </w:rPr>
        <w:t xml:space="preserve"> </w:t>
      </w:r>
      <w:r w:rsidR="00851A50" w:rsidRPr="00851A50">
        <w:rPr>
          <w:b/>
          <w:i/>
        </w:rPr>
        <w:t xml:space="preserve">*Called by </w:t>
      </w:r>
      <w:proofErr w:type="spellStart"/>
      <w:r w:rsidR="001B5A07">
        <w:rPr>
          <w:b/>
          <w:i/>
        </w:rPr>
        <w:t>cipherDecipherButton</w:t>
      </w:r>
      <w:proofErr w:type="spellEnd"/>
      <w:r w:rsidR="00851A50" w:rsidRPr="00851A50">
        <w:rPr>
          <w:b/>
          <w:i/>
        </w:rPr>
        <w:t xml:space="preserve"> </w:t>
      </w:r>
      <w:r w:rsidR="00FE1739">
        <w:rPr>
          <w:b/>
          <w:i/>
        </w:rPr>
        <w:t xml:space="preserve">Click </w:t>
      </w:r>
      <w:r w:rsidR="00851A50" w:rsidRPr="00851A50">
        <w:rPr>
          <w:b/>
          <w:i/>
        </w:rPr>
        <w:t>Event Handler</w:t>
      </w:r>
      <w:r>
        <w:rPr>
          <w:b/>
        </w:rPr>
        <w:br/>
      </w:r>
      <w:r w:rsidRPr="00FE1739">
        <w:tab/>
        <w:t>declare variables</w:t>
      </w:r>
      <w:r w:rsidR="006D0A8B" w:rsidRPr="00FE1739">
        <w:br/>
      </w:r>
      <w:r w:rsidR="006D0A8B" w:rsidRPr="00FE1739">
        <w:tab/>
      </w:r>
      <w:r w:rsidR="006D0A8B" w:rsidRPr="00FE1739">
        <w:tab/>
        <w:t xml:space="preserve">String </w:t>
      </w:r>
      <w:proofErr w:type="spellStart"/>
      <w:r w:rsidR="006D0A8B" w:rsidRPr="00FE1739">
        <w:t>cipherInputText</w:t>
      </w:r>
      <w:proofErr w:type="spellEnd"/>
      <w:r w:rsidR="006D0A8B" w:rsidRPr="00FE1739">
        <w:br/>
      </w:r>
      <w:r w:rsidR="006D0A8B" w:rsidRPr="00FE1739">
        <w:tab/>
      </w:r>
      <w:r w:rsidR="006D0A8B" w:rsidRPr="00FE1739">
        <w:tab/>
        <w:t xml:space="preserve">String </w:t>
      </w:r>
      <w:proofErr w:type="spellStart"/>
      <w:r w:rsidR="006D0A8B" w:rsidRPr="00FE1739">
        <w:t>cipher</w:t>
      </w:r>
      <w:r w:rsidR="00FE1739">
        <w:t>Result</w:t>
      </w:r>
      <w:r w:rsidR="006D0A8B" w:rsidRPr="00FE1739">
        <w:t>Text</w:t>
      </w:r>
      <w:proofErr w:type="spellEnd"/>
      <w:r w:rsidR="006D0A8B" w:rsidRPr="00FE1739">
        <w:br/>
      </w:r>
      <w:r w:rsidR="006D0A8B" w:rsidRPr="00FE1739">
        <w:tab/>
        <w:t xml:space="preserve">Set </w:t>
      </w:r>
      <w:proofErr w:type="spellStart"/>
      <w:r w:rsidR="006D0A8B" w:rsidRPr="00FE1739">
        <w:t>cipher</w:t>
      </w:r>
      <w:r w:rsidR="00964986">
        <w:t>Input</w:t>
      </w:r>
      <w:r w:rsidR="006D0A8B" w:rsidRPr="00FE1739">
        <w:t>Text</w:t>
      </w:r>
      <w:proofErr w:type="spellEnd"/>
      <w:r w:rsidR="006D0A8B" w:rsidRPr="00FE1739">
        <w:t xml:space="preserve"> to text of </w:t>
      </w:r>
      <w:proofErr w:type="spellStart"/>
      <w:r w:rsidR="006D0A8B" w:rsidRPr="00FE1739">
        <w:t>cipherTextArea</w:t>
      </w:r>
      <w:proofErr w:type="spellEnd"/>
    </w:p>
    <w:p w14:paraId="5D5941A9" w14:textId="7EF1766D" w:rsidR="006D6DC0" w:rsidRDefault="004D498C" w:rsidP="004D498C">
      <w:pPr>
        <w:ind w:firstLine="720"/>
        <w:rPr>
          <w:b/>
        </w:rPr>
      </w:pPr>
      <w:r>
        <w:t xml:space="preserve">If </w:t>
      </w:r>
      <w:proofErr w:type="spellStart"/>
      <w:r>
        <w:t>cipherInputText</w:t>
      </w:r>
      <w:proofErr w:type="spellEnd"/>
      <w:r>
        <w:t xml:space="preserve"> is empty</w:t>
      </w:r>
      <w:r>
        <w:br/>
      </w:r>
      <w:r>
        <w:tab/>
      </w:r>
      <w:r>
        <w:tab/>
        <w:t>Display “Please enter some text to cipher”</w:t>
      </w:r>
      <w:r>
        <w:br/>
      </w:r>
      <w:r>
        <w:tab/>
        <w:t>Else</w:t>
      </w:r>
      <w:r w:rsidR="006D0A8B" w:rsidRPr="00FE1739">
        <w:br/>
      </w:r>
      <w:r w:rsidR="006D0A8B" w:rsidRPr="00FE1739">
        <w:tab/>
        <w:t>If rot13</w:t>
      </w:r>
      <w:r w:rsidR="007D3275">
        <w:t>Radio</w:t>
      </w:r>
      <w:r w:rsidR="006D0A8B" w:rsidRPr="00FE1739">
        <w:t xml:space="preserve"> radio button is checked</w:t>
      </w:r>
      <w:r w:rsidR="006D0A8B" w:rsidRPr="00FE1739">
        <w:br/>
      </w:r>
      <w:r w:rsidR="006D0A8B" w:rsidRPr="00FE1739">
        <w:tab/>
      </w:r>
      <w:r w:rsidR="006D0A8B" w:rsidRPr="00FE1739">
        <w:tab/>
      </w:r>
      <w:r w:rsidR="00FE1739">
        <w:t>Set</w:t>
      </w:r>
      <w:r w:rsidR="00FE1739" w:rsidRPr="00FE1739">
        <w:t xml:space="preserve"> </w:t>
      </w:r>
      <w:proofErr w:type="spellStart"/>
      <w:r w:rsidR="00FE1739">
        <w:t>cipherResult</w:t>
      </w:r>
      <w:r>
        <w:t>Text</w:t>
      </w:r>
      <w:proofErr w:type="spellEnd"/>
      <w:r>
        <w:t xml:space="preserve"> to return value of </w:t>
      </w:r>
      <w:r w:rsidR="00FE1739" w:rsidRPr="00FE1739">
        <w:t>RotCipher.getRot</w:t>
      </w:r>
      <w:r w:rsidR="00FE1739">
        <w:t>13</w:t>
      </w:r>
      <w:r w:rsidR="00FE1739" w:rsidRPr="00FE1739">
        <w:t>String(</w:t>
      </w:r>
      <w:proofErr w:type="spellStart"/>
      <w:r w:rsidR="00FE1739" w:rsidRPr="00FE1739">
        <w:t>cipher</w:t>
      </w:r>
      <w:r w:rsidR="00964986">
        <w:t>Input</w:t>
      </w:r>
      <w:r w:rsidR="00FE1739" w:rsidRPr="00FE1739">
        <w:t>Text</w:t>
      </w:r>
      <w:proofErr w:type="spellEnd"/>
      <w:r w:rsidR="00FE1739" w:rsidRPr="00FE1739">
        <w:t>)</w:t>
      </w:r>
      <w:r w:rsidR="006D0A8B" w:rsidRPr="00FE1739">
        <w:br/>
      </w:r>
      <w:r w:rsidR="006D0A8B" w:rsidRPr="00FE1739">
        <w:tab/>
        <w:t>Else if rot47</w:t>
      </w:r>
      <w:r w:rsidR="007D3275">
        <w:t>Radio</w:t>
      </w:r>
      <w:r w:rsidR="006D0A8B" w:rsidRPr="00FE1739">
        <w:t xml:space="preserve"> radio button is checked</w:t>
      </w:r>
      <w:r w:rsidR="006D0A8B" w:rsidRPr="00FE1739">
        <w:br/>
      </w:r>
      <w:r w:rsidR="006D0A8B" w:rsidRPr="00FE1739">
        <w:tab/>
      </w:r>
      <w:r w:rsidR="006D0A8B" w:rsidRPr="00FE1739">
        <w:tab/>
      </w:r>
      <w:r w:rsidR="00FE1739">
        <w:t>S</w:t>
      </w:r>
      <w:r w:rsidR="00FE1739" w:rsidRPr="00FE1739">
        <w:t xml:space="preserve">et </w:t>
      </w:r>
      <w:proofErr w:type="spellStart"/>
      <w:r w:rsidR="00FE1739">
        <w:t>cipherResult</w:t>
      </w:r>
      <w:r w:rsidR="00FE1739" w:rsidRPr="00FE1739">
        <w:t>Text</w:t>
      </w:r>
      <w:proofErr w:type="spellEnd"/>
      <w:r w:rsidR="00FE1739" w:rsidRPr="00FE1739">
        <w:t xml:space="preserve"> to return value of RotCipher.getRot</w:t>
      </w:r>
      <w:r w:rsidR="00FE1739">
        <w:t>47</w:t>
      </w:r>
      <w:r w:rsidR="00FE1739" w:rsidRPr="00FE1739">
        <w:t>String(</w:t>
      </w:r>
      <w:proofErr w:type="spellStart"/>
      <w:r w:rsidR="00FE1739" w:rsidRPr="00FE1739">
        <w:t>cipher</w:t>
      </w:r>
      <w:r w:rsidR="00964986">
        <w:t>Input</w:t>
      </w:r>
      <w:r w:rsidR="00FE1739" w:rsidRPr="00FE1739">
        <w:t>Text</w:t>
      </w:r>
      <w:proofErr w:type="spellEnd"/>
      <w:r w:rsidR="00FE1739" w:rsidRPr="00FE1739">
        <w:t>)</w:t>
      </w:r>
      <w:r w:rsidR="00E9019E">
        <w:rPr>
          <w:b/>
        </w:rPr>
        <w:br/>
      </w:r>
      <w:r w:rsidR="00FE1739">
        <w:rPr>
          <w:b/>
        </w:rPr>
        <w:tab/>
      </w:r>
      <w:r w:rsidR="00FE1739" w:rsidRPr="00FE1739">
        <w:t>End If</w:t>
      </w:r>
      <w:r>
        <w:br/>
      </w:r>
      <w:r>
        <w:rPr>
          <w:b/>
        </w:rPr>
        <w:tab/>
      </w:r>
      <w:r w:rsidRPr="004D498C">
        <w:t>End If</w:t>
      </w:r>
      <w:r w:rsidR="00FE1739">
        <w:rPr>
          <w:b/>
        </w:rPr>
        <w:br/>
      </w:r>
      <w:r w:rsidR="00FE1739">
        <w:rPr>
          <w:b/>
        </w:rPr>
        <w:tab/>
      </w:r>
      <w:r w:rsidR="00FE1739" w:rsidRPr="00E26E42">
        <w:t xml:space="preserve">Set text of </w:t>
      </w:r>
      <w:proofErr w:type="spellStart"/>
      <w:r w:rsidR="00FE1739" w:rsidRPr="00E26E42">
        <w:t>cipherResultTextArea</w:t>
      </w:r>
      <w:proofErr w:type="spellEnd"/>
      <w:r w:rsidR="00FE1739" w:rsidRPr="00E26E42">
        <w:t xml:space="preserve"> to </w:t>
      </w:r>
      <w:proofErr w:type="spellStart"/>
      <w:r w:rsidR="00FE1739" w:rsidRPr="00E26E42">
        <w:t>cipherResultText</w:t>
      </w:r>
      <w:proofErr w:type="spellEnd"/>
      <w:r w:rsidR="00E9019E">
        <w:rPr>
          <w:b/>
        </w:rPr>
        <w:br/>
        <w:t>return</w:t>
      </w:r>
      <w:r w:rsidR="006D6296">
        <w:rPr>
          <w:b/>
        </w:rPr>
        <w:br/>
      </w:r>
    </w:p>
    <w:p w14:paraId="691633E9" w14:textId="23A0278E" w:rsidR="006D6296" w:rsidRDefault="006D6296" w:rsidP="006D6DC0">
      <w:pPr>
        <w:rPr>
          <w:b/>
        </w:rPr>
      </w:pPr>
      <w:r>
        <w:rPr>
          <w:b/>
        </w:rPr>
        <w:t xml:space="preserve">RotCipher.getRot13String(String </w:t>
      </w:r>
      <w:proofErr w:type="spellStart"/>
      <w:r>
        <w:rPr>
          <w:b/>
        </w:rPr>
        <w:t>inputString</w:t>
      </w:r>
      <w:proofErr w:type="spellEnd"/>
      <w:r>
        <w:rPr>
          <w:b/>
        </w:rPr>
        <w:t>)</w:t>
      </w:r>
      <w:r w:rsidR="00DE2F89">
        <w:rPr>
          <w:b/>
        </w:rPr>
        <w:br/>
      </w:r>
      <w:r w:rsidR="00DE2F89">
        <w:rPr>
          <w:b/>
        </w:rPr>
        <w:tab/>
      </w:r>
      <w:r w:rsidR="00DE2F89" w:rsidRPr="008D4E14">
        <w:t>declare variables</w:t>
      </w:r>
      <w:r w:rsidR="00DE2F89" w:rsidRPr="008D4E14">
        <w:br/>
      </w:r>
      <w:r w:rsidR="008D4E14" w:rsidRPr="008D4E14">
        <w:tab/>
      </w:r>
      <w:r w:rsidR="008D4E14" w:rsidRPr="008D4E14">
        <w:tab/>
        <w:t xml:space="preserve">char </w:t>
      </w:r>
      <w:proofErr w:type="spellStart"/>
      <w:r w:rsidR="008D4E14" w:rsidRPr="008D4E14">
        <w:t>currentChar</w:t>
      </w:r>
      <w:proofErr w:type="spellEnd"/>
      <w:r w:rsidR="008D4E14" w:rsidRPr="008D4E14">
        <w:br/>
      </w:r>
      <w:r w:rsidR="008D4E14" w:rsidRPr="008D4E14">
        <w:tab/>
      </w:r>
      <w:r w:rsidR="008D4E14" w:rsidRPr="008D4E14">
        <w:tab/>
      </w:r>
      <w:proofErr w:type="spellStart"/>
      <w:r w:rsidR="008D4E14" w:rsidRPr="008D4E14">
        <w:t>int</w:t>
      </w:r>
      <w:proofErr w:type="spellEnd"/>
      <w:r w:rsidR="008D4E14" w:rsidRPr="008D4E14">
        <w:t xml:space="preserve"> counter</w:t>
      </w:r>
      <w:r w:rsidR="00D47DF5">
        <w:br/>
      </w:r>
      <w:r w:rsidR="00D47DF5">
        <w:tab/>
      </w:r>
      <w:r w:rsidR="00D47DF5">
        <w:tab/>
      </w:r>
      <w:proofErr w:type="spellStart"/>
      <w:r w:rsidR="00D47DF5">
        <w:t>StringBu</w:t>
      </w:r>
      <w:r w:rsidR="00E73CE3">
        <w:t>ilder</w:t>
      </w:r>
      <w:bookmarkStart w:id="0" w:name="_GoBack"/>
      <w:bookmarkEnd w:id="0"/>
      <w:proofErr w:type="spellEnd"/>
      <w:r w:rsidR="00D47DF5">
        <w:t xml:space="preserve"> </w:t>
      </w:r>
      <w:proofErr w:type="spellStart"/>
      <w:r w:rsidR="00D47DF5">
        <w:t>outputString</w:t>
      </w:r>
      <w:proofErr w:type="spellEnd"/>
      <w:r w:rsidR="0063593C">
        <w:br/>
      </w:r>
      <w:r w:rsidR="0063593C">
        <w:tab/>
        <w:t xml:space="preserve">Set </w:t>
      </w:r>
      <w:proofErr w:type="spellStart"/>
      <w:r w:rsidR="0063593C">
        <w:t>this.inputString</w:t>
      </w:r>
      <w:proofErr w:type="spellEnd"/>
      <w:r w:rsidR="0063593C">
        <w:t xml:space="preserve"> to </w:t>
      </w:r>
      <w:proofErr w:type="spellStart"/>
      <w:r w:rsidR="0063593C">
        <w:t>inputString</w:t>
      </w:r>
      <w:proofErr w:type="spellEnd"/>
      <w:r w:rsidR="0063593C">
        <w:br/>
      </w:r>
      <w:r w:rsidR="008D4E14" w:rsidRPr="008D4E14">
        <w:tab/>
        <w:t>Set counter equal to 0</w:t>
      </w:r>
      <w:r w:rsidR="008D4E14" w:rsidRPr="008D4E14">
        <w:br/>
      </w:r>
      <w:r w:rsidR="008D4E14" w:rsidRPr="008D4E14">
        <w:tab/>
        <w:t xml:space="preserve">Loop until counter equals the length of </w:t>
      </w:r>
      <w:proofErr w:type="spellStart"/>
      <w:r w:rsidR="002B58F9">
        <w:t>this.</w:t>
      </w:r>
      <w:r w:rsidR="008D4E14" w:rsidRPr="008D4E14">
        <w:t>inputString</w:t>
      </w:r>
      <w:proofErr w:type="spellEnd"/>
      <w:r w:rsidR="008D4E14" w:rsidRPr="008D4E14">
        <w:t xml:space="preserve"> – 1, increment counter by 1</w:t>
      </w:r>
      <w:r w:rsidR="007D3275">
        <w:t xml:space="preserve"> each </w:t>
      </w:r>
      <w:r w:rsidR="002B58F9">
        <w:tab/>
      </w:r>
      <w:r w:rsidR="007D3275">
        <w:t>iteration</w:t>
      </w:r>
      <w:r w:rsidR="008D4E14" w:rsidRPr="008D4E14">
        <w:br/>
      </w:r>
      <w:r w:rsidR="008D4E14" w:rsidRPr="008D4E14">
        <w:tab/>
      </w:r>
      <w:r w:rsidR="008D4E14" w:rsidRPr="008D4E14">
        <w:tab/>
        <w:t xml:space="preserve">Set </w:t>
      </w:r>
      <w:proofErr w:type="spellStart"/>
      <w:r w:rsidR="008D4E14" w:rsidRPr="008D4E14">
        <w:t>currentChar</w:t>
      </w:r>
      <w:proofErr w:type="spellEnd"/>
      <w:r w:rsidR="008D4E14" w:rsidRPr="008D4E14">
        <w:t xml:space="preserve"> to the char at index of counter in the </w:t>
      </w:r>
      <w:proofErr w:type="spellStart"/>
      <w:r w:rsidR="002B58F9">
        <w:t>this.</w:t>
      </w:r>
      <w:r w:rsidR="008D4E14" w:rsidRPr="008D4E14">
        <w:t>inputString</w:t>
      </w:r>
      <w:proofErr w:type="spellEnd"/>
      <w:r w:rsidR="00E7562C">
        <w:br/>
      </w:r>
      <w:r w:rsidR="00E7562C">
        <w:tab/>
      </w:r>
      <w:r w:rsidR="00E7562C">
        <w:tab/>
        <w:t xml:space="preserve">If </w:t>
      </w:r>
      <w:proofErr w:type="spellStart"/>
      <w:r w:rsidR="00E7562C">
        <w:t>currentChar</w:t>
      </w:r>
      <w:proofErr w:type="spellEnd"/>
      <w:r w:rsidR="00E7562C">
        <w:t xml:space="preserve"> is greater than or equal to “A” and less than or equal to “M”</w:t>
      </w:r>
      <w:r w:rsidR="00E7562C">
        <w:br/>
      </w:r>
      <w:r w:rsidR="00E7562C">
        <w:tab/>
      </w:r>
      <w:r w:rsidR="00E7562C">
        <w:tab/>
      </w:r>
      <w:r w:rsidR="00E7562C">
        <w:tab/>
        <w:t xml:space="preserve">Insert </w:t>
      </w:r>
      <w:proofErr w:type="spellStart"/>
      <w:r w:rsidR="00E7562C">
        <w:t>currentChar</w:t>
      </w:r>
      <w:proofErr w:type="spellEnd"/>
      <w:r w:rsidR="00E7562C">
        <w:t xml:space="preserve"> + 13 into </w:t>
      </w:r>
      <w:proofErr w:type="spellStart"/>
      <w:r w:rsidR="00E7562C">
        <w:t>outputString</w:t>
      </w:r>
      <w:proofErr w:type="spellEnd"/>
      <w:r w:rsidR="00E7562C">
        <w:t xml:space="preserve"> at index of counter</w:t>
      </w:r>
      <w:r w:rsidR="00E7562C">
        <w:br/>
      </w:r>
      <w:r w:rsidR="00E7562C">
        <w:rPr>
          <w:b/>
        </w:rPr>
        <w:tab/>
      </w:r>
      <w:r w:rsidR="00E7562C">
        <w:rPr>
          <w:b/>
        </w:rPr>
        <w:tab/>
      </w:r>
      <w:r w:rsidR="00E7562C">
        <w:t xml:space="preserve">If </w:t>
      </w:r>
      <w:proofErr w:type="spellStart"/>
      <w:r w:rsidR="00E7562C">
        <w:t>currentChar</w:t>
      </w:r>
      <w:proofErr w:type="spellEnd"/>
      <w:r w:rsidR="00E7562C">
        <w:t xml:space="preserve"> is greater than or equal to “N” and less than or equal to “Z”</w:t>
      </w:r>
      <w:r w:rsidR="00E7562C">
        <w:br/>
      </w:r>
      <w:r w:rsidR="00E7562C">
        <w:tab/>
      </w:r>
      <w:r w:rsidR="00E7562C">
        <w:tab/>
      </w:r>
      <w:r w:rsidR="00E7562C">
        <w:tab/>
        <w:t xml:space="preserve">Insert </w:t>
      </w:r>
      <w:proofErr w:type="spellStart"/>
      <w:r w:rsidR="00E7562C">
        <w:t>currentChar</w:t>
      </w:r>
      <w:proofErr w:type="spellEnd"/>
      <w:r w:rsidR="00E7562C">
        <w:t xml:space="preserve"> - 13 into </w:t>
      </w:r>
      <w:proofErr w:type="spellStart"/>
      <w:r w:rsidR="00E7562C">
        <w:t>outputString</w:t>
      </w:r>
      <w:proofErr w:type="spellEnd"/>
      <w:r w:rsidR="00E7562C">
        <w:t xml:space="preserve"> at index of counter</w:t>
      </w:r>
      <w:r w:rsidR="00E7562C">
        <w:br/>
      </w:r>
      <w:r w:rsidR="00E7562C">
        <w:tab/>
      </w:r>
      <w:r w:rsidR="00E7562C">
        <w:tab/>
        <w:t xml:space="preserve">If </w:t>
      </w:r>
      <w:proofErr w:type="spellStart"/>
      <w:r w:rsidR="00E7562C">
        <w:t>currentChar</w:t>
      </w:r>
      <w:proofErr w:type="spellEnd"/>
      <w:r w:rsidR="00E7562C">
        <w:t xml:space="preserve"> is greater than or equal to “a” and less than or equal to “m”</w:t>
      </w:r>
      <w:r w:rsidR="00E7562C">
        <w:br/>
      </w:r>
      <w:r w:rsidR="00E7562C">
        <w:tab/>
      </w:r>
      <w:r w:rsidR="00E7562C">
        <w:tab/>
      </w:r>
      <w:r w:rsidR="00E7562C">
        <w:tab/>
        <w:t xml:space="preserve">Insert </w:t>
      </w:r>
      <w:proofErr w:type="spellStart"/>
      <w:r w:rsidR="00E7562C">
        <w:t>currentChar</w:t>
      </w:r>
      <w:proofErr w:type="spellEnd"/>
      <w:r w:rsidR="00E7562C">
        <w:t xml:space="preserve"> + 13 into </w:t>
      </w:r>
      <w:proofErr w:type="spellStart"/>
      <w:r w:rsidR="00E7562C">
        <w:t>outputString</w:t>
      </w:r>
      <w:proofErr w:type="spellEnd"/>
      <w:r w:rsidR="00E7562C">
        <w:t xml:space="preserve"> at index of counter</w:t>
      </w:r>
      <w:r w:rsidR="00E7562C">
        <w:br/>
      </w:r>
      <w:r w:rsidR="00E7562C">
        <w:tab/>
      </w:r>
      <w:r w:rsidR="00E7562C">
        <w:tab/>
        <w:t xml:space="preserve">If </w:t>
      </w:r>
      <w:proofErr w:type="spellStart"/>
      <w:r w:rsidR="00E7562C">
        <w:t>currentChar</w:t>
      </w:r>
      <w:proofErr w:type="spellEnd"/>
      <w:r w:rsidR="00E7562C">
        <w:t xml:space="preserve"> is greater than or equal to “n” and less than or equal to ”z”</w:t>
      </w:r>
      <w:r w:rsidR="00E7562C">
        <w:br/>
      </w:r>
      <w:r w:rsidR="00E7562C">
        <w:tab/>
      </w:r>
      <w:r w:rsidR="00E7562C">
        <w:tab/>
      </w:r>
      <w:r w:rsidR="00E7562C">
        <w:tab/>
        <w:t xml:space="preserve">Insert </w:t>
      </w:r>
      <w:proofErr w:type="spellStart"/>
      <w:r w:rsidR="00E7562C">
        <w:t>currentChar</w:t>
      </w:r>
      <w:proofErr w:type="spellEnd"/>
      <w:r w:rsidR="00E7562C">
        <w:t xml:space="preserve"> - 13 into </w:t>
      </w:r>
      <w:proofErr w:type="spellStart"/>
      <w:r w:rsidR="00E7562C">
        <w:t>outputString</w:t>
      </w:r>
      <w:proofErr w:type="spellEnd"/>
      <w:r w:rsidR="00E7562C">
        <w:t xml:space="preserve"> at index of counter</w:t>
      </w:r>
      <w:r w:rsidR="00E7562C">
        <w:br/>
      </w:r>
      <w:r w:rsidR="00E7562C">
        <w:tab/>
      </w:r>
      <w:r w:rsidR="00E7562C">
        <w:tab/>
        <w:t xml:space="preserve">Else </w:t>
      </w:r>
      <w:r w:rsidR="00E7562C">
        <w:br/>
      </w:r>
      <w:r w:rsidR="00E7562C">
        <w:tab/>
      </w:r>
      <w:r w:rsidR="00E7562C">
        <w:tab/>
      </w:r>
      <w:r w:rsidR="00E7562C">
        <w:tab/>
        <w:t xml:space="preserve">Insert </w:t>
      </w:r>
      <w:proofErr w:type="spellStart"/>
      <w:r w:rsidR="00E7562C">
        <w:t>currentChar</w:t>
      </w:r>
      <w:proofErr w:type="spellEnd"/>
      <w:r w:rsidR="00E7562C">
        <w:t xml:space="preserve"> into </w:t>
      </w:r>
      <w:proofErr w:type="spellStart"/>
      <w:r w:rsidR="00E7562C">
        <w:t>outputString</w:t>
      </w:r>
      <w:proofErr w:type="spellEnd"/>
      <w:r w:rsidR="00E7562C">
        <w:t xml:space="preserve"> at index of counter</w:t>
      </w:r>
      <w:r w:rsidR="008D4E14">
        <w:rPr>
          <w:b/>
        </w:rPr>
        <w:tab/>
      </w:r>
      <w:r w:rsidR="00D47DF5">
        <w:rPr>
          <w:b/>
        </w:rPr>
        <w:br/>
      </w:r>
      <w:r w:rsidR="00D47DF5">
        <w:rPr>
          <w:b/>
        </w:rPr>
        <w:tab/>
      </w:r>
      <w:r w:rsidR="00D47DF5" w:rsidRPr="00D47DF5">
        <w:t xml:space="preserve">Convert </w:t>
      </w:r>
      <w:proofErr w:type="spellStart"/>
      <w:r w:rsidR="00D47DF5" w:rsidRPr="00D47DF5">
        <w:t>StringB</w:t>
      </w:r>
      <w:r w:rsidR="00E73CE3">
        <w:t>uilder</w:t>
      </w:r>
      <w:proofErr w:type="spellEnd"/>
      <w:r w:rsidR="00E73CE3">
        <w:t xml:space="preserve"> </w:t>
      </w:r>
      <w:proofErr w:type="spellStart"/>
      <w:r w:rsidR="00D47DF5" w:rsidRPr="00D47DF5">
        <w:t>outputString</w:t>
      </w:r>
      <w:proofErr w:type="spellEnd"/>
      <w:r w:rsidR="00D47DF5" w:rsidRPr="00D47DF5">
        <w:t xml:space="preserve"> to a string and set </w:t>
      </w:r>
      <w:proofErr w:type="spellStart"/>
      <w:r w:rsidR="00D47DF5" w:rsidRPr="00D47DF5">
        <w:t>this.outputString</w:t>
      </w:r>
      <w:proofErr w:type="spellEnd"/>
      <w:r w:rsidR="00D47DF5" w:rsidRPr="00D47DF5">
        <w:t xml:space="preserve"> to its value</w:t>
      </w:r>
    </w:p>
    <w:p w14:paraId="0A1698AA" w14:textId="77777777" w:rsidR="00DB4425" w:rsidRDefault="006D6296" w:rsidP="006D6296">
      <w:proofErr w:type="gramStart"/>
      <w:r>
        <w:rPr>
          <w:b/>
        </w:rPr>
        <w:lastRenderedPageBreak/>
        <w:t>return</w:t>
      </w:r>
      <w:proofErr w:type="gramEnd"/>
      <w:r w:rsidRPr="00D47DF5">
        <w:t xml:space="preserve"> </w:t>
      </w:r>
      <w:r w:rsidR="00D47DF5" w:rsidRPr="00D47DF5">
        <w:t>this.outputString</w:t>
      </w:r>
    </w:p>
    <w:p w14:paraId="32F432C1" w14:textId="5DDB4226" w:rsidR="0063593C" w:rsidRPr="00DB4425" w:rsidRDefault="006D6296" w:rsidP="006D6296">
      <w:pPr>
        <w:rPr>
          <w:b/>
        </w:rPr>
      </w:pPr>
      <w:proofErr w:type="gramStart"/>
      <w:r>
        <w:rPr>
          <w:b/>
        </w:rPr>
        <w:t>RotCipher.getRot47String(</w:t>
      </w:r>
      <w:proofErr w:type="gramEnd"/>
      <w:r>
        <w:rPr>
          <w:b/>
        </w:rPr>
        <w:t xml:space="preserve">String </w:t>
      </w:r>
      <w:proofErr w:type="spellStart"/>
      <w:r>
        <w:rPr>
          <w:b/>
        </w:rPr>
        <w:t>inputString</w:t>
      </w:r>
      <w:proofErr w:type="spellEnd"/>
      <w:r>
        <w:rPr>
          <w:b/>
        </w:rPr>
        <w:t>)</w:t>
      </w:r>
      <w:r w:rsidR="00AA7DFD">
        <w:rPr>
          <w:b/>
        </w:rPr>
        <w:br/>
      </w:r>
      <w:r w:rsidR="00AA7DFD">
        <w:rPr>
          <w:b/>
        </w:rPr>
        <w:tab/>
      </w:r>
      <w:r w:rsidR="00AA7DFD" w:rsidRPr="008D4E14">
        <w:t>declare variables</w:t>
      </w:r>
      <w:r w:rsidR="00AA7DFD" w:rsidRPr="008D4E14">
        <w:br/>
      </w:r>
      <w:r w:rsidR="00AA7DFD" w:rsidRPr="008D4E14">
        <w:tab/>
      </w:r>
      <w:r w:rsidR="00AA7DFD" w:rsidRPr="008D4E14">
        <w:tab/>
        <w:t xml:space="preserve">char </w:t>
      </w:r>
      <w:proofErr w:type="spellStart"/>
      <w:r w:rsidR="00AA7DFD" w:rsidRPr="008D4E14">
        <w:t>currentChar</w:t>
      </w:r>
      <w:proofErr w:type="spellEnd"/>
      <w:r w:rsidR="00AA7DFD" w:rsidRPr="008D4E14">
        <w:br/>
      </w:r>
      <w:r w:rsidR="00AA7DFD" w:rsidRPr="008D4E14">
        <w:tab/>
      </w:r>
      <w:r w:rsidR="00AA7DFD" w:rsidRPr="008D4E14">
        <w:tab/>
      </w:r>
      <w:proofErr w:type="spellStart"/>
      <w:r w:rsidR="00AA7DFD" w:rsidRPr="008D4E14">
        <w:t>int</w:t>
      </w:r>
      <w:proofErr w:type="spellEnd"/>
      <w:r w:rsidR="00AA7DFD" w:rsidRPr="008D4E14">
        <w:t xml:space="preserve"> counter</w:t>
      </w:r>
      <w:r w:rsidR="00D47DF5">
        <w:br/>
      </w:r>
      <w:r w:rsidR="00D47DF5">
        <w:tab/>
      </w:r>
      <w:r w:rsidR="00D47DF5">
        <w:tab/>
      </w:r>
      <w:proofErr w:type="spellStart"/>
      <w:r w:rsidR="00D47DF5">
        <w:t>String</w:t>
      </w:r>
      <w:r w:rsidR="00E73CE3">
        <w:t>Builder</w:t>
      </w:r>
      <w:proofErr w:type="spellEnd"/>
      <w:r w:rsidR="00D47DF5">
        <w:t xml:space="preserve"> </w:t>
      </w:r>
      <w:proofErr w:type="spellStart"/>
      <w:r w:rsidR="00D47DF5">
        <w:t>outputString</w:t>
      </w:r>
      <w:proofErr w:type="spellEnd"/>
    </w:p>
    <w:p w14:paraId="2E30674B" w14:textId="012E21F3" w:rsidR="006D6296" w:rsidRDefault="0063593C" w:rsidP="006D6296">
      <w:pPr>
        <w:rPr>
          <w:b/>
        </w:rPr>
      </w:pPr>
      <w:r>
        <w:tab/>
        <w:t xml:space="preserve">Set </w:t>
      </w:r>
      <w:proofErr w:type="spellStart"/>
      <w:r>
        <w:t>this.inputString</w:t>
      </w:r>
      <w:proofErr w:type="spellEnd"/>
      <w:r>
        <w:t xml:space="preserve"> to </w:t>
      </w:r>
      <w:proofErr w:type="spellStart"/>
      <w:r>
        <w:t>inputString</w:t>
      </w:r>
      <w:proofErr w:type="spellEnd"/>
      <w:r w:rsidR="00AA7DFD" w:rsidRPr="008D4E14">
        <w:br/>
      </w:r>
      <w:r w:rsidR="00AA7DFD" w:rsidRPr="008D4E14">
        <w:tab/>
        <w:t>Set counter equal to 0</w:t>
      </w:r>
      <w:r w:rsidR="00AA7DFD" w:rsidRPr="008D4E14">
        <w:br/>
      </w:r>
      <w:r w:rsidR="00AA7DFD" w:rsidRPr="008D4E14">
        <w:tab/>
        <w:t xml:space="preserve">Loop until counter equals the length of </w:t>
      </w:r>
      <w:proofErr w:type="spellStart"/>
      <w:r w:rsidR="002B58F9">
        <w:t>this.</w:t>
      </w:r>
      <w:r w:rsidR="00AA7DFD" w:rsidRPr="008D4E14">
        <w:t>inputString</w:t>
      </w:r>
      <w:proofErr w:type="spellEnd"/>
      <w:r w:rsidR="00AA7DFD" w:rsidRPr="008D4E14">
        <w:t xml:space="preserve"> – 1, increment counter by 1</w:t>
      </w:r>
      <w:r w:rsidR="007D3275">
        <w:t xml:space="preserve"> each </w:t>
      </w:r>
      <w:r w:rsidR="002B58F9">
        <w:tab/>
      </w:r>
      <w:r w:rsidR="007D3275">
        <w:t>iteration</w:t>
      </w:r>
      <w:r w:rsidR="00AA7DFD" w:rsidRPr="008D4E14">
        <w:br/>
      </w:r>
      <w:r w:rsidR="00AA7DFD" w:rsidRPr="008D4E14">
        <w:tab/>
      </w:r>
      <w:r w:rsidR="00AA7DFD" w:rsidRPr="008D4E14">
        <w:tab/>
        <w:t xml:space="preserve">Set </w:t>
      </w:r>
      <w:proofErr w:type="spellStart"/>
      <w:r w:rsidR="00AA7DFD" w:rsidRPr="008D4E14">
        <w:t>currentChar</w:t>
      </w:r>
      <w:proofErr w:type="spellEnd"/>
      <w:r w:rsidR="00AA7DFD" w:rsidRPr="008D4E14">
        <w:t xml:space="preserve"> to the char at index of counter in the </w:t>
      </w:r>
      <w:proofErr w:type="spellStart"/>
      <w:r w:rsidR="002B58F9">
        <w:t>this.</w:t>
      </w:r>
      <w:r w:rsidR="00AA7DFD" w:rsidRPr="008D4E14">
        <w:t>inputString</w:t>
      </w:r>
      <w:proofErr w:type="spellEnd"/>
      <w:r w:rsidR="00321942">
        <w:br/>
      </w:r>
      <w:r w:rsidR="00321942">
        <w:tab/>
      </w:r>
      <w:r w:rsidR="00321942">
        <w:tab/>
        <w:t xml:space="preserve">If </w:t>
      </w:r>
      <w:proofErr w:type="spellStart"/>
      <w:r w:rsidR="00321942">
        <w:t>currentChar</w:t>
      </w:r>
      <w:proofErr w:type="spellEnd"/>
      <w:r w:rsidR="00321942">
        <w:t xml:space="preserve"> is greater than or equal to ASCII value 33 and less than or equal to </w:t>
      </w:r>
      <w:r w:rsidR="00321942">
        <w:tab/>
      </w:r>
      <w:r w:rsidR="00321942">
        <w:tab/>
      </w:r>
      <w:r w:rsidR="00321942">
        <w:tab/>
        <w:t xml:space="preserve">value </w:t>
      </w:r>
      <w:r w:rsidR="007D0576">
        <w:t>79</w:t>
      </w:r>
      <w:r w:rsidR="00321942">
        <w:br/>
      </w:r>
      <w:r w:rsidR="00321942">
        <w:tab/>
      </w:r>
      <w:r w:rsidR="00321942">
        <w:tab/>
      </w:r>
      <w:r w:rsidR="00321942">
        <w:tab/>
        <w:t xml:space="preserve">Insert </w:t>
      </w:r>
      <w:proofErr w:type="spellStart"/>
      <w:r w:rsidR="00321942">
        <w:t>currentChar</w:t>
      </w:r>
      <w:proofErr w:type="spellEnd"/>
      <w:r w:rsidR="00321942">
        <w:t xml:space="preserve"> + 47 into </w:t>
      </w:r>
      <w:proofErr w:type="spellStart"/>
      <w:r w:rsidR="00321942">
        <w:t>outputString</w:t>
      </w:r>
      <w:proofErr w:type="spellEnd"/>
      <w:r w:rsidR="00321942">
        <w:t xml:space="preserve"> at index of counter</w:t>
      </w:r>
      <w:r w:rsidR="007D0576">
        <w:br/>
      </w:r>
      <w:r w:rsidR="007D0576">
        <w:tab/>
      </w:r>
      <w:r w:rsidR="007D0576">
        <w:tab/>
        <w:t xml:space="preserve">If </w:t>
      </w:r>
      <w:proofErr w:type="spellStart"/>
      <w:r w:rsidR="007D0576">
        <w:t>currentChar</w:t>
      </w:r>
      <w:proofErr w:type="spellEnd"/>
      <w:r w:rsidR="007D0576">
        <w:t xml:space="preserve"> is greater than or equal to ASCII value 80 and less than or equal to </w:t>
      </w:r>
      <w:r w:rsidR="007D0576">
        <w:tab/>
      </w:r>
      <w:r w:rsidR="007D0576">
        <w:tab/>
      </w:r>
      <w:r w:rsidR="007D0576">
        <w:tab/>
        <w:t>value 126</w:t>
      </w:r>
      <w:r w:rsidR="007D0576">
        <w:br/>
      </w:r>
      <w:r w:rsidR="007D0576">
        <w:tab/>
      </w:r>
      <w:r w:rsidR="007D0576">
        <w:tab/>
      </w:r>
      <w:r w:rsidR="007D0576">
        <w:tab/>
        <w:t xml:space="preserve">Insert </w:t>
      </w:r>
      <w:proofErr w:type="spellStart"/>
      <w:r w:rsidR="007D0576">
        <w:t>currentChar</w:t>
      </w:r>
      <w:proofErr w:type="spellEnd"/>
      <w:r w:rsidR="007D0576">
        <w:t xml:space="preserve"> - 47 into </w:t>
      </w:r>
      <w:proofErr w:type="spellStart"/>
      <w:r w:rsidR="007D0576">
        <w:t>outputString</w:t>
      </w:r>
      <w:proofErr w:type="spellEnd"/>
      <w:r w:rsidR="007D0576">
        <w:t xml:space="preserve"> at index of counter</w:t>
      </w:r>
      <w:r w:rsidR="007D0576">
        <w:br/>
      </w:r>
      <w:r w:rsidR="007D0576">
        <w:tab/>
      </w:r>
      <w:r w:rsidR="007D0576">
        <w:tab/>
        <w:t xml:space="preserve">Else </w:t>
      </w:r>
      <w:r w:rsidR="007D0576">
        <w:br/>
      </w:r>
      <w:r w:rsidR="007D0576">
        <w:tab/>
      </w:r>
      <w:r w:rsidR="007D0576">
        <w:tab/>
      </w:r>
      <w:r w:rsidR="007D0576">
        <w:tab/>
        <w:t xml:space="preserve">Insert </w:t>
      </w:r>
      <w:proofErr w:type="spellStart"/>
      <w:r w:rsidR="007D0576">
        <w:t>currentChar</w:t>
      </w:r>
      <w:proofErr w:type="spellEnd"/>
      <w:r w:rsidR="007D0576">
        <w:t xml:space="preserve"> into </w:t>
      </w:r>
      <w:proofErr w:type="spellStart"/>
      <w:r w:rsidR="007D0576">
        <w:t>outputString</w:t>
      </w:r>
      <w:proofErr w:type="spellEnd"/>
      <w:r w:rsidR="007D0576">
        <w:t xml:space="preserve"> at index of counter</w:t>
      </w:r>
      <w:r w:rsidR="00D47DF5">
        <w:br/>
      </w:r>
      <w:r w:rsidR="00D47DF5">
        <w:tab/>
      </w:r>
      <w:r w:rsidR="00D47DF5" w:rsidRPr="00D47DF5">
        <w:t xml:space="preserve">Convert </w:t>
      </w:r>
      <w:proofErr w:type="spellStart"/>
      <w:r w:rsidR="00D47DF5" w:rsidRPr="00D47DF5">
        <w:t>StringB</w:t>
      </w:r>
      <w:r w:rsidR="00E73CE3">
        <w:t>uilder</w:t>
      </w:r>
      <w:proofErr w:type="spellEnd"/>
      <w:r w:rsidR="00D47DF5" w:rsidRPr="00D47DF5">
        <w:t xml:space="preserve"> </w:t>
      </w:r>
      <w:proofErr w:type="spellStart"/>
      <w:r w:rsidR="00D47DF5" w:rsidRPr="00D47DF5">
        <w:t>outputString</w:t>
      </w:r>
      <w:proofErr w:type="spellEnd"/>
      <w:r w:rsidR="00D47DF5" w:rsidRPr="00D47DF5">
        <w:t xml:space="preserve"> to a string and set </w:t>
      </w:r>
      <w:proofErr w:type="spellStart"/>
      <w:r w:rsidR="00D47DF5" w:rsidRPr="00D47DF5">
        <w:t>this.outputString</w:t>
      </w:r>
      <w:proofErr w:type="spellEnd"/>
      <w:r w:rsidR="00D47DF5" w:rsidRPr="00D47DF5">
        <w:t xml:space="preserve"> to its value</w:t>
      </w:r>
    </w:p>
    <w:p w14:paraId="4339A864" w14:textId="71728F9D" w:rsidR="00AD55F3" w:rsidRDefault="006D6296" w:rsidP="00AD55F3">
      <w:pPr>
        <w:rPr>
          <w:b/>
        </w:rPr>
      </w:pPr>
      <w:proofErr w:type="gramStart"/>
      <w:r>
        <w:rPr>
          <w:b/>
        </w:rPr>
        <w:t>return</w:t>
      </w:r>
      <w:proofErr w:type="gramEnd"/>
      <w:r>
        <w:rPr>
          <w:b/>
        </w:rPr>
        <w:t xml:space="preserve"> </w:t>
      </w:r>
      <w:proofErr w:type="spellStart"/>
      <w:r w:rsidR="00D47DF5" w:rsidRPr="00D47DF5">
        <w:t>this.outputString</w:t>
      </w:r>
      <w:proofErr w:type="spellEnd"/>
    </w:p>
    <w:p w14:paraId="4E6C5542" w14:textId="77777777" w:rsidR="00DB4425" w:rsidRDefault="0065121F" w:rsidP="006D6296">
      <w:proofErr w:type="spellStart"/>
      <w:proofErr w:type="gramStart"/>
      <w:r>
        <w:rPr>
          <w:b/>
        </w:rPr>
        <w:t>RotCipher.getOutputString</w:t>
      </w:r>
      <w:proofErr w:type="spellEnd"/>
      <w:r>
        <w:rPr>
          <w:b/>
        </w:rPr>
        <w:t>(</w:t>
      </w:r>
      <w:proofErr w:type="gramEnd"/>
      <w:r>
        <w:rPr>
          <w:b/>
        </w:rPr>
        <w:t>)</w:t>
      </w:r>
      <w:r>
        <w:rPr>
          <w:b/>
        </w:rPr>
        <w:br/>
        <w:t xml:space="preserve">return </w:t>
      </w:r>
      <w:proofErr w:type="spellStart"/>
      <w:r w:rsidR="0050739E" w:rsidRPr="00D47DF5">
        <w:t>outputString</w:t>
      </w:r>
      <w:proofErr w:type="spellEnd"/>
      <w:r w:rsidR="00666DF7">
        <w:rPr>
          <w:b/>
        </w:rPr>
        <w:br/>
      </w:r>
      <w:r w:rsidR="00666DF7">
        <w:rPr>
          <w:b/>
        </w:rPr>
        <w:br/>
      </w:r>
      <w:proofErr w:type="spellStart"/>
      <w:r w:rsidR="00666DF7">
        <w:rPr>
          <w:b/>
        </w:rPr>
        <w:t>RotCipher.getInputString</w:t>
      </w:r>
      <w:proofErr w:type="spellEnd"/>
      <w:r w:rsidR="00666DF7">
        <w:rPr>
          <w:b/>
        </w:rPr>
        <w:t>()</w:t>
      </w:r>
      <w:r w:rsidR="00666DF7">
        <w:rPr>
          <w:b/>
        </w:rPr>
        <w:br/>
        <w:t xml:space="preserve">return </w:t>
      </w:r>
      <w:proofErr w:type="spellStart"/>
      <w:r w:rsidR="00666DF7" w:rsidRPr="00D47DF5">
        <w:t>inputString</w:t>
      </w:r>
      <w:proofErr w:type="spellEnd"/>
    </w:p>
    <w:p w14:paraId="2D0FA689" w14:textId="77777777" w:rsidR="00DB4425" w:rsidRDefault="00DB4425" w:rsidP="006D6296"/>
    <w:p w14:paraId="4C749C47" w14:textId="77777777" w:rsidR="00DB4425" w:rsidRDefault="00DB4425" w:rsidP="006D6296"/>
    <w:p w14:paraId="309C26B6" w14:textId="77777777" w:rsidR="00DB4425" w:rsidRDefault="00DB4425" w:rsidP="006D6296"/>
    <w:p w14:paraId="7185E290" w14:textId="77777777" w:rsidR="00DB4425" w:rsidRDefault="00DB4425" w:rsidP="006D6296"/>
    <w:p w14:paraId="3851B556" w14:textId="77777777" w:rsidR="00DB4425" w:rsidRDefault="00DB4425" w:rsidP="006D6296"/>
    <w:p w14:paraId="31A66402" w14:textId="77777777" w:rsidR="00DB4425" w:rsidRDefault="00DB4425" w:rsidP="006D6296"/>
    <w:p w14:paraId="57576A4E" w14:textId="77777777" w:rsidR="00DB4425" w:rsidRDefault="00DB4425" w:rsidP="006D6296"/>
    <w:p w14:paraId="4F961A69" w14:textId="77777777" w:rsidR="00DB4425" w:rsidRDefault="00DB4425" w:rsidP="006D6296"/>
    <w:p w14:paraId="11F77C9E" w14:textId="60B3024E" w:rsidR="006D6296" w:rsidRDefault="0065121F" w:rsidP="006D6296">
      <w:pPr>
        <w:rPr>
          <w:b/>
        </w:rPr>
      </w:pPr>
      <w:r>
        <w:rPr>
          <w:b/>
        </w:rPr>
        <w:lastRenderedPageBreak/>
        <w:t>UML Diagram:</w:t>
      </w:r>
    </w:p>
    <w:p w14:paraId="6B6DE792" w14:textId="461CFAED" w:rsidR="006D6296" w:rsidRDefault="0065121F" w:rsidP="006D6DC0">
      <w:pPr>
        <w:rPr>
          <w:b/>
        </w:rPr>
      </w:pPr>
      <w:r>
        <w:rPr>
          <w:b/>
          <w:noProof/>
        </w:rPr>
        <mc:AlternateContent>
          <mc:Choice Requires="wps">
            <w:drawing>
              <wp:anchor distT="0" distB="0" distL="114300" distR="114300" simplePos="0" relativeHeight="251664384" behindDoc="0" locked="0" layoutInCell="1" allowOverlap="1" wp14:editId="34EC2972">
                <wp:simplePos x="0" y="0"/>
                <wp:positionH relativeFrom="column">
                  <wp:posOffset>146649</wp:posOffset>
                </wp:positionH>
                <wp:positionV relativeFrom="paragraph">
                  <wp:posOffset>1548717</wp:posOffset>
                </wp:positionV>
                <wp:extent cx="2441050" cy="1328468"/>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050" cy="1328468"/>
                        </a:xfrm>
                        <a:prstGeom prst="rect">
                          <a:avLst/>
                        </a:prstGeom>
                        <a:noFill/>
                        <a:ln w="9525">
                          <a:noFill/>
                          <a:miter lim="800000"/>
                          <a:headEnd/>
                          <a:tailEnd/>
                        </a:ln>
                      </wps:spPr>
                      <wps:txbx>
                        <w:txbxContent>
                          <w:p w14:paraId="5FFF20F3" w14:textId="274B7688" w:rsidR="0065121F" w:rsidRDefault="0065121F">
                            <w:r>
                              <w:t>+</w:t>
                            </w:r>
                            <w:proofErr w:type="spellStart"/>
                            <w:proofErr w:type="gramStart"/>
                            <w:r>
                              <w:t>RotCipher</w:t>
                            </w:r>
                            <w:proofErr w:type="spellEnd"/>
                            <w:r>
                              <w:t>(</w:t>
                            </w:r>
                            <w:proofErr w:type="gramEnd"/>
                            <w:r>
                              <w:t>)</w:t>
                            </w:r>
                            <w:r w:rsidR="00BA2AD5">
                              <w:br/>
                              <w:t>+</w:t>
                            </w:r>
                            <w:proofErr w:type="spellStart"/>
                            <w:r w:rsidR="00BA2AD5">
                              <w:t>RotCipher</w:t>
                            </w:r>
                            <w:proofErr w:type="spellEnd"/>
                            <w:r w:rsidR="00BA2AD5">
                              <w:t>(string)</w:t>
                            </w:r>
                            <w:r>
                              <w:br/>
                              <w:t>+getRot13String(string): string</w:t>
                            </w:r>
                            <w:r>
                              <w:br/>
                              <w:t>+getRot47String(string): string</w:t>
                            </w:r>
                            <w:r>
                              <w:br/>
                              <w:t>+</w:t>
                            </w:r>
                            <w:proofErr w:type="spellStart"/>
                            <w:r>
                              <w:t>getOutputString</w:t>
                            </w:r>
                            <w:proofErr w:type="spellEnd"/>
                            <w:r>
                              <w:t>(): string</w:t>
                            </w:r>
                            <w:r w:rsidR="00964986">
                              <w:br/>
                              <w:t>+</w:t>
                            </w:r>
                            <w:proofErr w:type="spellStart"/>
                            <w:r w:rsidR="00964986">
                              <w:t>getInputString</w:t>
                            </w:r>
                            <w:proofErr w:type="spellEnd"/>
                            <w:r w:rsidR="00964986">
                              <w:t>(): string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1.55pt;margin-top:121.95pt;width:192.2pt;height:10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" filled="f" stroked="f">
                <v:textbox>
                  <w:txbxContent>
                    <w:p w14:paraId="5FFF20F3" w14:textId="274B7688" w:rsidR="0065121F" w:rsidRDefault="0065121F">
                      <w:r>
                        <w:t>+</w:t>
                      </w:r>
                      <w:proofErr w:type="spellStart"/>
                      <w:proofErr w:type="gramStart"/>
                      <w:r>
                        <w:t>RotCipher</w:t>
                      </w:r>
                      <w:proofErr w:type="spellEnd"/>
                      <w:r>
                        <w:t>(</w:t>
                      </w:r>
                      <w:proofErr w:type="gramEnd"/>
                      <w:r>
                        <w:t>)</w:t>
                      </w:r>
                      <w:r w:rsidR="00BA2AD5">
                        <w:br/>
                        <w:t>+</w:t>
                      </w:r>
                      <w:proofErr w:type="spellStart"/>
                      <w:r w:rsidR="00BA2AD5">
                        <w:t>RotCipher</w:t>
                      </w:r>
                      <w:proofErr w:type="spellEnd"/>
                      <w:r w:rsidR="00BA2AD5">
                        <w:t>(string)</w:t>
                      </w:r>
                      <w:r>
                        <w:br/>
                        <w:t>+getRot13String(string): string</w:t>
                      </w:r>
                      <w:r>
                        <w:br/>
                        <w:t>+getRot47String(string): string</w:t>
                      </w:r>
                      <w:r>
                        <w:br/>
                        <w:t>+</w:t>
                      </w:r>
                      <w:proofErr w:type="spellStart"/>
                      <w:r>
                        <w:t>getOutputString</w:t>
                      </w:r>
                      <w:proofErr w:type="spellEnd"/>
                      <w:r>
                        <w:t>(): string</w:t>
                      </w:r>
                      <w:r w:rsidR="00964986">
                        <w:br/>
                        <w:t>+</w:t>
                      </w:r>
                      <w:proofErr w:type="spellStart"/>
                      <w:r w:rsidR="00964986">
                        <w:t>getInputString</w:t>
                      </w:r>
                      <w:proofErr w:type="spellEnd"/>
                      <w:r w:rsidR="00964986">
                        <w:t>(): string</w:t>
                      </w:r>
                    </w:p>
                  </w:txbxContent>
                </v:textbox>
              </v:shape>
            </w:pict>
          </mc:Fallback>
        </mc:AlternateContent>
      </w:r>
      <w:r>
        <w:rPr>
          <w:b/>
          <w:noProof/>
        </w:rPr>
        <mc:AlternateContent>
          <mc:Choice Requires="wps">
            <w:drawing>
              <wp:anchor distT="0" distB="0" distL="114300" distR="114300" simplePos="0" relativeHeight="251662336" behindDoc="0" locked="0" layoutInCell="1" allowOverlap="1" wp14:editId="0C602885">
                <wp:simplePos x="0" y="0"/>
                <wp:positionH relativeFrom="column">
                  <wp:posOffset>151075</wp:posOffset>
                </wp:positionH>
                <wp:positionV relativeFrom="paragraph">
                  <wp:posOffset>716915</wp:posOffset>
                </wp:positionV>
                <wp:extent cx="2377440" cy="612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77440" cy="61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45AC" w14:textId="73C67ECC" w:rsidR="0065121F" w:rsidRDefault="0065121F">
                            <w:r>
                              <w:t>-</w:t>
                            </w:r>
                            <w:proofErr w:type="spellStart"/>
                            <w:r>
                              <w:t>outputString</w:t>
                            </w:r>
                            <w:proofErr w:type="spellEnd"/>
                            <w:r>
                              <w:t xml:space="preserve">: </w:t>
                            </w:r>
                            <w:r w:rsidR="00964986">
                              <w:t>string</w:t>
                            </w:r>
                            <w:r w:rsidR="00964986">
                              <w:br/>
                              <w:t>-</w:t>
                            </w:r>
                            <w:proofErr w:type="spellStart"/>
                            <w:r w:rsidR="00964986">
                              <w:t>inputString</w:t>
                            </w:r>
                            <w:proofErr w:type="spellEnd"/>
                            <w:r w:rsidR="00964986">
                              <w: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11.9pt;margin-top:56.45pt;width:187.2pt;height:48.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" filled="f" stroked="f" strokeweight=".5pt">
                <v:textbox>
                  <w:txbxContent>
                    <w:p w14:paraId="27F845AC" w14:textId="73C67ECC" w:rsidR="0065121F" w:rsidRDefault="0065121F">
                      <w:r>
                        <w:t>-</w:t>
                      </w:r>
                      <w:proofErr w:type="spellStart"/>
                      <w:r>
                        <w:t>outputString</w:t>
                      </w:r>
                      <w:proofErr w:type="spellEnd"/>
                      <w:r>
                        <w:t xml:space="preserve">: </w:t>
                      </w:r>
                      <w:r w:rsidR="00964986">
                        <w:t>string</w:t>
                      </w:r>
                      <w:r w:rsidR="00964986">
                        <w:br/>
                        <w:t>-</w:t>
                      </w:r>
                      <w:proofErr w:type="spellStart"/>
                      <w:r w:rsidR="00964986">
                        <w:t>inputString</w:t>
                      </w:r>
                      <w:proofErr w:type="spellEnd"/>
                      <w:r w:rsidR="00964986">
                        <w:t>: string</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14:editId="7A95A063">
                <wp:simplePos x="0" y="0"/>
                <wp:positionH relativeFrom="column">
                  <wp:posOffset>954156</wp:posOffset>
                </wp:positionH>
                <wp:positionV relativeFrom="paragraph">
                  <wp:posOffset>160324</wp:posOffset>
                </wp:positionV>
                <wp:extent cx="811033" cy="294198"/>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33" cy="294198"/>
                        </a:xfrm>
                        <a:prstGeom prst="rect">
                          <a:avLst/>
                        </a:prstGeom>
                        <a:noFill/>
                        <a:ln w="9525">
                          <a:noFill/>
                          <a:miter lim="800000"/>
                          <a:headEnd/>
                          <a:tailEnd/>
                        </a:ln>
                      </wps:spPr>
                      <wps:txbx>
                        <w:txbxContent>
                          <w:p w14:paraId="61209B09" w14:textId="1B0B238F" w:rsidR="0065121F" w:rsidRDefault="0065121F">
                            <w:proofErr w:type="spellStart"/>
                            <w:r>
                              <w:t>RotCipher</w:t>
                            </w:r>
                            <w:proofErr w:type="spellEnd"/>
                          </w:p>
                          <w:p w14:paraId="155FDF06" w14:textId="77777777" w:rsidR="0065121F" w:rsidRDefault="0065121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75.15pt;margin-top:12.6pt;width:63.85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" filled="f" stroked="f">
                <v:textbox>
                  <w:txbxContent>
                    <w:p w14:paraId="61209B09" w14:textId="1B0B238F" w:rsidR="0065121F" w:rsidRDefault="0065121F">
                      <w:proofErr w:type="spellStart"/>
                      <w:r>
                        <w:t>RotCipher</w:t>
                      </w:r>
                      <w:proofErr w:type="spellEnd"/>
                    </w:p>
                    <w:p w14:paraId="155FDF06" w14:textId="77777777" w:rsidR="0065121F" w:rsidRDefault="0065121F"/>
                  </w:txbxContent>
                </v:textbox>
              </v:shape>
            </w:pict>
          </mc:Fallback>
        </mc:AlternateContent>
      </w:r>
      <w:r>
        <w:rPr>
          <w:b/>
          <w:noProof/>
        </w:rPr>
        <w:drawing>
          <wp:inline distT="0" distB="0" distL="0" distR="0" wp14:editId="3AA2B113">
            <wp:extent cx="2708694" cy="2958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952" cy="2965697"/>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0915AEF0" w14:textId="3996A2D6" w:rsidR="00967A88" w:rsidRDefault="0076206F" w:rsidP="006D6DC0">
      <w:pPr>
        <w:rPr>
          <w:b/>
        </w:rPr>
      </w:pPr>
      <w:r>
        <w:rPr>
          <w:b/>
        </w:rPr>
        <w:br/>
      </w:r>
      <w:r w:rsidR="00967A88">
        <w:rPr>
          <w:b/>
        </w:rPr>
        <w:br/>
      </w:r>
      <w:r w:rsidR="00967A88">
        <w:rPr>
          <w:b/>
        </w:rPr>
        <w:br/>
      </w:r>
    </w:p>
    <w:p w14:paraId="4C2C435F" w14:textId="3ECBE999" w:rsidR="00BC37BF" w:rsidRPr="00C63DE9" w:rsidRDefault="00BC37BF" w:rsidP="001B4655">
      <w:pPr>
        <w:rPr>
          <w:b/>
        </w:rPr>
      </w:pPr>
      <w:r>
        <w:rPr>
          <w:b/>
        </w:rPr>
        <w:tab/>
      </w:r>
      <w:r>
        <w:rPr>
          <w:b/>
        </w:rPr>
        <w:tab/>
      </w:r>
    </w:p>
    <w:sectPr w:rsidR="00BC37BF" w:rsidRPr="00C63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ABB"/>
    <w:multiLevelType w:val="hybridMultilevel"/>
    <w:tmpl w:val="613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55"/>
    <w:rsid w:val="000421E8"/>
    <w:rsid w:val="0006629B"/>
    <w:rsid w:val="000B5D5E"/>
    <w:rsid w:val="000C1DDC"/>
    <w:rsid w:val="00154395"/>
    <w:rsid w:val="001927B1"/>
    <w:rsid w:val="00196997"/>
    <w:rsid w:val="001B4655"/>
    <w:rsid w:val="001B5A07"/>
    <w:rsid w:val="0022736C"/>
    <w:rsid w:val="00246E27"/>
    <w:rsid w:val="002B58F9"/>
    <w:rsid w:val="00321942"/>
    <w:rsid w:val="003478EE"/>
    <w:rsid w:val="003C5FEC"/>
    <w:rsid w:val="003E15BD"/>
    <w:rsid w:val="004D498C"/>
    <w:rsid w:val="0050739E"/>
    <w:rsid w:val="0060129A"/>
    <w:rsid w:val="0063593C"/>
    <w:rsid w:val="0063593D"/>
    <w:rsid w:val="0065121F"/>
    <w:rsid w:val="00666DF7"/>
    <w:rsid w:val="006670D6"/>
    <w:rsid w:val="006B79E7"/>
    <w:rsid w:val="006C023C"/>
    <w:rsid w:val="006D0A8B"/>
    <w:rsid w:val="006D6296"/>
    <w:rsid w:val="006D6DC0"/>
    <w:rsid w:val="00731930"/>
    <w:rsid w:val="0076206F"/>
    <w:rsid w:val="007731A0"/>
    <w:rsid w:val="007851D0"/>
    <w:rsid w:val="007D0576"/>
    <w:rsid w:val="007D3275"/>
    <w:rsid w:val="00801D64"/>
    <w:rsid w:val="008225D1"/>
    <w:rsid w:val="00851A50"/>
    <w:rsid w:val="00853056"/>
    <w:rsid w:val="008746A8"/>
    <w:rsid w:val="008A561D"/>
    <w:rsid w:val="008D4E14"/>
    <w:rsid w:val="008F7F90"/>
    <w:rsid w:val="00964986"/>
    <w:rsid w:val="00967A88"/>
    <w:rsid w:val="009D3C4C"/>
    <w:rsid w:val="00A06594"/>
    <w:rsid w:val="00A60B0B"/>
    <w:rsid w:val="00AA7DFD"/>
    <w:rsid w:val="00AD55F3"/>
    <w:rsid w:val="00B63F78"/>
    <w:rsid w:val="00BA2AD5"/>
    <w:rsid w:val="00BC1319"/>
    <w:rsid w:val="00BC37BF"/>
    <w:rsid w:val="00BE7FED"/>
    <w:rsid w:val="00C0759F"/>
    <w:rsid w:val="00C63DE9"/>
    <w:rsid w:val="00C64F5B"/>
    <w:rsid w:val="00C778BA"/>
    <w:rsid w:val="00D47DF5"/>
    <w:rsid w:val="00DB4425"/>
    <w:rsid w:val="00DE2F89"/>
    <w:rsid w:val="00DF6B25"/>
    <w:rsid w:val="00E26E42"/>
    <w:rsid w:val="00E347F4"/>
    <w:rsid w:val="00E526C0"/>
    <w:rsid w:val="00E73CE3"/>
    <w:rsid w:val="00E7562C"/>
    <w:rsid w:val="00E9019E"/>
    <w:rsid w:val="00EC179B"/>
    <w:rsid w:val="00EF33F1"/>
    <w:rsid w:val="00F02B74"/>
    <w:rsid w:val="00FE1739"/>
    <w:rsid w:val="00FE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7B1"/>
    <w:rPr>
      <w:rFonts w:ascii="Tahoma" w:hAnsi="Tahoma" w:cs="Tahoma"/>
      <w:sz w:val="16"/>
      <w:szCs w:val="16"/>
    </w:rPr>
  </w:style>
  <w:style w:type="paragraph" w:styleId="Caption">
    <w:name w:val="caption"/>
    <w:basedOn w:val="Normal"/>
    <w:next w:val="Normal"/>
    <w:uiPriority w:val="35"/>
    <w:unhideWhenUsed/>
    <w:qFormat/>
    <w:rsid w:val="0065121F"/>
    <w:pPr>
      <w:spacing w:line="240" w:lineRule="auto"/>
    </w:pPr>
    <w:rPr>
      <w:b/>
      <w:bCs/>
      <w:color w:val="4F81BD" w:themeColor="accent1"/>
      <w:sz w:val="18"/>
      <w:szCs w:val="18"/>
    </w:rPr>
  </w:style>
  <w:style w:type="paragraph" w:styleId="ListParagraph">
    <w:name w:val="List Paragraph"/>
    <w:basedOn w:val="Normal"/>
    <w:uiPriority w:val="34"/>
    <w:qFormat/>
    <w:rsid w:val="000C1D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7B1"/>
    <w:rPr>
      <w:rFonts w:ascii="Tahoma" w:hAnsi="Tahoma" w:cs="Tahoma"/>
      <w:sz w:val="16"/>
      <w:szCs w:val="16"/>
    </w:rPr>
  </w:style>
  <w:style w:type="paragraph" w:styleId="Caption">
    <w:name w:val="caption"/>
    <w:basedOn w:val="Normal"/>
    <w:next w:val="Normal"/>
    <w:uiPriority w:val="35"/>
    <w:unhideWhenUsed/>
    <w:qFormat/>
    <w:rsid w:val="0065121F"/>
    <w:pPr>
      <w:spacing w:line="240" w:lineRule="auto"/>
    </w:pPr>
    <w:rPr>
      <w:b/>
      <w:bCs/>
      <w:color w:val="4F81BD" w:themeColor="accent1"/>
      <w:sz w:val="18"/>
      <w:szCs w:val="18"/>
    </w:rPr>
  </w:style>
  <w:style w:type="paragraph" w:styleId="ListParagraph">
    <w:name w:val="List Paragraph"/>
    <w:basedOn w:val="Normal"/>
    <w:uiPriority w:val="34"/>
    <w:qFormat/>
    <w:rsid w:val="000C1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63EB7-6EB0-4D28-90AC-72713F02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cp:revision>
  <dcterms:created xsi:type="dcterms:W3CDTF">2010-08-05T02:21:00Z</dcterms:created>
  <dcterms:modified xsi:type="dcterms:W3CDTF">2010-08-05T02:21:00Z</dcterms:modified>
</cp:coreProperties>
</file>