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B734EF" w14:textId="272D1436" w:rsidR="00BE7FED" w:rsidRDefault="001B4655" w:rsidP="001B4655">
      <w:pPr>
        <w:jc w:val="right"/>
      </w:pPr>
      <w:r>
        <w:t>Rob Just</w:t>
      </w:r>
      <w:r>
        <w:br/>
        <w:t>CS 241</w:t>
      </w:r>
      <w:r>
        <w:br/>
      </w:r>
      <w:r w:rsidR="00507607">
        <w:t>8/1</w:t>
      </w:r>
      <w:r>
        <w:t>/10</w:t>
      </w:r>
    </w:p>
    <w:p w14:paraId="7476794E" w14:textId="5D02BC2C" w:rsidR="001B4655" w:rsidRDefault="00507607" w:rsidP="001B4655">
      <w:pPr>
        <w:jc w:val="center"/>
      </w:pPr>
      <w:r>
        <w:t>Final Project Users Guide</w:t>
      </w:r>
    </w:p>
    <w:p w14:paraId="6A1D391C" w14:textId="245BB03B" w:rsidR="00F02B74" w:rsidRPr="00F54779" w:rsidRDefault="00E447C3" w:rsidP="001927B1">
      <w:pPr>
        <w:rPr>
          <w:b/>
        </w:rPr>
      </w:pPr>
      <w:r w:rsidRPr="0036525E">
        <w:rPr>
          <w:b/>
        </w:rPr>
        <w:t>Rot Cipher\Decipher Utility</w:t>
      </w:r>
      <w:r>
        <w:br/>
      </w:r>
      <w:r>
        <w:br/>
      </w:r>
      <w:r>
        <w:rPr>
          <w:b/>
        </w:rPr>
        <w:t>Screenshot</w:t>
      </w:r>
      <w:r w:rsidRPr="001927B1">
        <w:rPr>
          <w:b/>
        </w:rPr>
        <w:t>:</w:t>
      </w:r>
      <w:r>
        <w:rPr>
          <w:noProof/>
        </w:rPr>
        <w:drawing>
          <wp:inline distT="0" distB="0" distL="0" distR="0" wp14:editId="27EAFDCC">
            <wp:extent cx="5943600" cy="3703320"/>
            <wp:effectExtent l="0" t="0" r="0" b="0"/>
            <wp:docPr id="4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4779">
        <w:rPr>
          <w:b/>
        </w:rPr>
        <w:br/>
      </w:r>
      <w:r w:rsidR="000841BE">
        <w:br/>
      </w:r>
      <w:r w:rsidRPr="001927B1">
        <w:rPr>
          <w:b/>
        </w:rPr>
        <w:t>Description:</w:t>
      </w:r>
      <w:r w:rsidR="00BC1319">
        <w:br/>
      </w:r>
      <w:r w:rsidR="00F02B74">
        <w:t xml:space="preserve">Many times I’ve wanted to send someone an email or post a message on a message board that </w:t>
      </w:r>
      <w:r w:rsidR="00C778BA">
        <w:t>I didn’t want someone to be able to read at a first glance</w:t>
      </w:r>
      <w:r w:rsidR="00F02B74">
        <w:t xml:space="preserve">. </w:t>
      </w:r>
      <w:r w:rsidR="00C778BA">
        <w:t xml:space="preserve">A common reason for this is to prevent spoiling TV shows or movies for people who haven’t seen them. </w:t>
      </w:r>
      <w:r w:rsidR="00F02B74">
        <w:t>A simple a</w:t>
      </w:r>
      <w:r w:rsidR="00321942">
        <w:t>nd fun way to do</w:t>
      </w:r>
      <w:r w:rsidR="00F02B74">
        <w:t xml:space="preserve"> this is to use a rotation cipher to shift the letters of the text by a number of places</w:t>
      </w:r>
      <w:r w:rsidR="00321942">
        <w:t xml:space="preserve"> to hide what the text really says</w:t>
      </w:r>
      <w:r w:rsidR="00F02B74">
        <w:t xml:space="preserve">. A popular cipher on internet message boards among other places is Rot13. Rot13 </w:t>
      </w:r>
      <w:r w:rsidR="00964986">
        <w:t xml:space="preserve">is a Caesar cipher that </w:t>
      </w:r>
      <w:r w:rsidR="00F02B74">
        <w:t>shifts each character in a string of text by 13 places in the alphabet. Another</w:t>
      </w:r>
      <w:r w:rsidR="00BC1319">
        <w:t xml:space="preserve"> </w:t>
      </w:r>
      <w:r w:rsidR="00964986">
        <w:t xml:space="preserve">Caesar </w:t>
      </w:r>
      <w:r w:rsidR="00F02B74">
        <w:t>cipher is Rot47 which includes non-alphabet characters in the ASCII table and shifts the characters by 47 places</w:t>
      </w:r>
      <w:r w:rsidR="003E15BD">
        <w:t xml:space="preserve"> from ASCII value</w:t>
      </w:r>
      <w:r w:rsidR="008225D1">
        <w:t>s</w:t>
      </w:r>
      <w:r w:rsidR="003E15BD">
        <w:t xml:space="preserve"> 33 to 126.</w:t>
      </w:r>
      <w:r w:rsidR="00F02B74">
        <w:t xml:space="preserve"> These ciphers have no security use as they can be reversed simply by running the text through the cipher again. They are simply used for entertainment </w:t>
      </w:r>
      <w:r w:rsidR="0006629B">
        <w:t xml:space="preserve">and </w:t>
      </w:r>
      <w:r w:rsidR="00F02B74">
        <w:t>non-secure purposes</w:t>
      </w:r>
      <w:r w:rsidR="0006629B">
        <w:t>.</w:t>
      </w:r>
    </w:p>
    <w:p w14:paraId="7E9AFF26" w14:textId="77777777" w:rsidR="0059739F" w:rsidRDefault="00F02B74" w:rsidP="0059739F">
      <w:r>
        <w:t>This program</w:t>
      </w:r>
      <w:r w:rsidR="0006629B">
        <w:t xml:space="preserve"> will allow a user to type in, or load from a file, text to be ciphered\deciphered using either the Rot13 or Rot47 cipher. The results of the cipher\decipher can th</w:t>
      </w:r>
      <w:r w:rsidR="0059739F">
        <w:t>en be saved out to a text file.</w:t>
      </w:r>
    </w:p>
    <w:p w14:paraId="7777B322" w14:textId="15E2C8D9" w:rsidR="0059739F" w:rsidRPr="00002D03" w:rsidRDefault="0006629B" w:rsidP="0059739F">
      <w:pPr>
        <w:pStyle w:val="ListParagraph"/>
        <w:numPr>
          <w:ilvl w:val="0"/>
          <w:numId w:val="2"/>
        </w:numPr>
      </w:pPr>
      <w:r w:rsidRPr="00002D03">
        <w:lastRenderedPageBreak/>
        <w:t>The user will enter the text they wish to cipher\decipher into the “Text to cipher\decipher” text area box.</w:t>
      </w:r>
    </w:p>
    <w:p w14:paraId="1B3B42CD" w14:textId="4D71C0D2" w:rsidR="0059739F" w:rsidRPr="00002D03" w:rsidRDefault="0006629B" w:rsidP="0059739F">
      <w:pPr>
        <w:pStyle w:val="ListParagraph"/>
        <w:numPr>
          <w:ilvl w:val="0"/>
          <w:numId w:val="2"/>
        </w:numPr>
      </w:pPr>
      <w:r w:rsidRPr="00002D03">
        <w:t xml:space="preserve">The user can also click the “Load text </w:t>
      </w:r>
      <w:r w:rsidR="00AC741B" w:rsidRPr="00002D03">
        <w:t xml:space="preserve">from </w:t>
      </w:r>
      <w:r w:rsidRPr="00002D03">
        <w:t>file…” button to load text already saved in the file “Cipher</w:t>
      </w:r>
      <w:r w:rsidR="00A57DCC" w:rsidRPr="00002D03">
        <w:t>InputFile</w:t>
      </w:r>
      <w:r w:rsidRPr="00002D03">
        <w:t>.txt” located in the program</w:t>
      </w:r>
      <w:r w:rsidR="00DE2F8B">
        <w:t>\project</w:t>
      </w:r>
      <w:r w:rsidRPr="00002D03">
        <w:t xml:space="preserve"> directory. </w:t>
      </w:r>
    </w:p>
    <w:p w14:paraId="4ED44203" w14:textId="36B29B10" w:rsidR="0059739F" w:rsidRPr="00002D03" w:rsidRDefault="0006629B" w:rsidP="0059739F">
      <w:pPr>
        <w:pStyle w:val="ListParagraph"/>
        <w:numPr>
          <w:ilvl w:val="0"/>
          <w:numId w:val="2"/>
        </w:numPr>
      </w:pPr>
      <w:r w:rsidRPr="00002D03">
        <w:t>Then the</w:t>
      </w:r>
      <w:r w:rsidR="006132F6" w:rsidRPr="00002D03">
        <w:t xml:space="preserve"> user</w:t>
      </w:r>
      <w:r w:rsidRPr="00002D03">
        <w:t xml:space="preserve"> will select the cipher they wish to use by clicking the “Rot13” or “Rot47” radio buttons. </w:t>
      </w:r>
    </w:p>
    <w:p w14:paraId="4B7E7ED3" w14:textId="30F7C1F7" w:rsidR="0059739F" w:rsidRPr="00002D03" w:rsidRDefault="0006629B" w:rsidP="0059739F">
      <w:pPr>
        <w:pStyle w:val="ListParagraph"/>
        <w:numPr>
          <w:ilvl w:val="0"/>
          <w:numId w:val="2"/>
        </w:numPr>
      </w:pPr>
      <w:r w:rsidRPr="00002D03">
        <w:t>The user will then click the “</w:t>
      </w:r>
      <w:r w:rsidR="00AC741B" w:rsidRPr="00002D03">
        <w:t xml:space="preserve">Run </w:t>
      </w:r>
      <w:r w:rsidRPr="00002D03">
        <w:t>Cipher\Decipher” button which will start the cipher\decipher process and output the results to the “Result</w:t>
      </w:r>
      <w:r w:rsidR="0059739F" w:rsidRPr="00002D03">
        <w:t xml:space="preserve"> of cipher\decipher</w:t>
      </w:r>
      <w:r w:rsidRPr="00002D03">
        <w:t xml:space="preserve">” text area box. </w:t>
      </w:r>
    </w:p>
    <w:p w14:paraId="08DE8EB5" w14:textId="1FFF0AB6" w:rsidR="000841BE" w:rsidRPr="00002D03" w:rsidRDefault="0006629B" w:rsidP="001B4655">
      <w:pPr>
        <w:pStyle w:val="ListParagraph"/>
        <w:numPr>
          <w:ilvl w:val="0"/>
          <w:numId w:val="2"/>
        </w:numPr>
      </w:pPr>
      <w:r w:rsidRPr="00002D03">
        <w:t>Then, the user may save the results to the file “Cipher</w:t>
      </w:r>
      <w:r w:rsidR="00A57DCC" w:rsidRPr="00002D03">
        <w:t>OutputFile.</w:t>
      </w:r>
      <w:r w:rsidRPr="00002D03">
        <w:t>txt” located in the program</w:t>
      </w:r>
      <w:r w:rsidR="00DE2F8B">
        <w:t>\project</w:t>
      </w:r>
      <w:bookmarkStart w:id="0" w:name="_GoBack"/>
      <w:bookmarkEnd w:id="0"/>
      <w:r w:rsidRPr="00002D03">
        <w:t xml:space="preserve"> directory</w:t>
      </w:r>
      <w:r w:rsidR="0059739F" w:rsidRPr="00002D03">
        <w:t xml:space="preserve"> by clicking on the “Save text to file…” button</w:t>
      </w:r>
      <w:r w:rsidRPr="00002D03">
        <w:t xml:space="preserve">. </w:t>
      </w:r>
    </w:p>
    <w:p w14:paraId="0915AEF0" w14:textId="72B19113" w:rsidR="00967A88" w:rsidRPr="000841BE" w:rsidRDefault="003E15BD" w:rsidP="006D6DC0">
      <w:r w:rsidRPr="003E15BD">
        <w:rPr>
          <w:b/>
        </w:rPr>
        <w:t>Input Example</w:t>
      </w:r>
      <w:proofErr w:type="gramStart"/>
      <w:r w:rsidRPr="003E15BD">
        <w:rPr>
          <w:b/>
        </w:rPr>
        <w:t>:</w:t>
      </w:r>
      <w:proofErr w:type="gramEnd"/>
      <w:r w:rsidR="006F5C3A">
        <w:rPr>
          <w:b/>
        </w:rPr>
        <w:br/>
      </w:r>
      <w:r w:rsidRPr="003E15BD">
        <w:t>This is test input. 1234. My name is Rob.</w:t>
      </w:r>
      <w:r w:rsidR="00DA1B97">
        <w:br/>
      </w:r>
      <w:r>
        <w:rPr>
          <w:b/>
        </w:rPr>
        <w:br/>
        <w:t>Output Example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3E15BD">
        <w:t xml:space="preserve">Rot13 = </w:t>
      </w:r>
      <w:proofErr w:type="spellStart"/>
      <w:r w:rsidRPr="003E15BD">
        <w:t>Guvf</w:t>
      </w:r>
      <w:proofErr w:type="spellEnd"/>
      <w:r w:rsidRPr="003E15BD">
        <w:t xml:space="preserve"> </w:t>
      </w:r>
      <w:proofErr w:type="spellStart"/>
      <w:r w:rsidRPr="003E15BD">
        <w:t>vf</w:t>
      </w:r>
      <w:proofErr w:type="spellEnd"/>
      <w:r w:rsidRPr="003E15BD">
        <w:t xml:space="preserve"> </w:t>
      </w:r>
      <w:proofErr w:type="spellStart"/>
      <w:r w:rsidRPr="003E15BD">
        <w:t>grfg</w:t>
      </w:r>
      <w:proofErr w:type="spellEnd"/>
      <w:r w:rsidRPr="003E15BD">
        <w:t xml:space="preserve"> </w:t>
      </w:r>
      <w:proofErr w:type="spellStart"/>
      <w:r w:rsidRPr="003E15BD">
        <w:t>vachg</w:t>
      </w:r>
      <w:proofErr w:type="spellEnd"/>
      <w:r w:rsidRPr="003E15BD">
        <w:t xml:space="preserve">. 1234. </w:t>
      </w:r>
      <w:proofErr w:type="spellStart"/>
      <w:r w:rsidRPr="003E15BD">
        <w:t>Zl</w:t>
      </w:r>
      <w:proofErr w:type="spellEnd"/>
      <w:r w:rsidRPr="003E15BD">
        <w:t xml:space="preserve"> </w:t>
      </w:r>
      <w:proofErr w:type="spellStart"/>
      <w:r w:rsidRPr="003E15BD">
        <w:t>anzr</w:t>
      </w:r>
      <w:proofErr w:type="spellEnd"/>
      <w:r w:rsidRPr="003E15BD">
        <w:t xml:space="preserve"> </w:t>
      </w:r>
      <w:proofErr w:type="spellStart"/>
      <w:proofErr w:type="gramStart"/>
      <w:r w:rsidRPr="003E15BD">
        <w:t>vf</w:t>
      </w:r>
      <w:proofErr w:type="spellEnd"/>
      <w:proofErr w:type="gramEnd"/>
      <w:r w:rsidRPr="003E15BD">
        <w:t xml:space="preserve"> </w:t>
      </w:r>
      <w:proofErr w:type="spellStart"/>
      <w:r w:rsidRPr="003E15BD">
        <w:t>Ebo</w:t>
      </w:r>
      <w:proofErr w:type="spellEnd"/>
      <w:r w:rsidRPr="003E15BD">
        <w:t>.</w:t>
      </w:r>
      <w:r>
        <w:br/>
        <w:t xml:space="preserve">Rot47 = </w:t>
      </w:r>
      <w:r w:rsidRPr="003E15BD">
        <w:t>%9</w:t>
      </w:r>
      <w:proofErr w:type="gramStart"/>
      <w:r w:rsidRPr="003E15BD">
        <w:t>:D</w:t>
      </w:r>
      <w:proofErr w:type="gramEnd"/>
      <w:r w:rsidRPr="003E15BD">
        <w:t xml:space="preserve"> :D </w:t>
      </w:r>
      <w:proofErr w:type="gramStart"/>
      <w:r w:rsidRPr="003E15BD">
        <w:t>E6DE :</w:t>
      </w:r>
      <w:proofErr w:type="gramEnd"/>
      <w:r w:rsidRPr="003E15BD">
        <w:t>?AFE] `</w:t>
      </w:r>
      <w:proofErr w:type="spellStart"/>
      <w:r w:rsidRPr="003E15BD">
        <w:t>abc</w:t>
      </w:r>
      <w:proofErr w:type="spellEnd"/>
      <w:r w:rsidRPr="003E15BD">
        <w:t>] |J ?2&gt;6 :D #@3]</w:t>
      </w:r>
      <w:r w:rsidR="0076206F">
        <w:rPr>
          <w:b/>
        </w:rPr>
        <w:br/>
      </w:r>
      <w:r w:rsidR="00967A88">
        <w:rPr>
          <w:b/>
        </w:rPr>
        <w:br/>
      </w:r>
      <w:r w:rsidR="00967A88">
        <w:rPr>
          <w:b/>
        </w:rPr>
        <w:br/>
      </w:r>
    </w:p>
    <w:p w14:paraId="4C2C435F" w14:textId="3ECBE999" w:rsidR="00BC37BF" w:rsidRPr="00C63DE9" w:rsidRDefault="00BC37BF" w:rsidP="001B4655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sectPr w:rsidR="00BC37BF" w:rsidRPr="00C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4418B"/>
    <w:multiLevelType w:val="hybridMultilevel"/>
    <w:tmpl w:val="6C02E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DB4956"/>
    <w:multiLevelType w:val="hybridMultilevel"/>
    <w:tmpl w:val="7D82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55"/>
    <w:rsid w:val="00002D03"/>
    <w:rsid w:val="0006629B"/>
    <w:rsid w:val="000841BE"/>
    <w:rsid w:val="00154395"/>
    <w:rsid w:val="001927B1"/>
    <w:rsid w:val="001B4655"/>
    <w:rsid w:val="001B5A07"/>
    <w:rsid w:val="0022736C"/>
    <w:rsid w:val="002B58F9"/>
    <w:rsid w:val="00321942"/>
    <w:rsid w:val="003478EE"/>
    <w:rsid w:val="0036525E"/>
    <w:rsid w:val="003E15BD"/>
    <w:rsid w:val="00460366"/>
    <w:rsid w:val="0050739E"/>
    <w:rsid w:val="00507607"/>
    <w:rsid w:val="0059739F"/>
    <w:rsid w:val="0060129A"/>
    <w:rsid w:val="006132F6"/>
    <w:rsid w:val="0063593C"/>
    <w:rsid w:val="0063593D"/>
    <w:rsid w:val="0065121F"/>
    <w:rsid w:val="00666DF7"/>
    <w:rsid w:val="006D0A8B"/>
    <w:rsid w:val="006D6296"/>
    <w:rsid w:val="006D6DC0"/>
    <w:rsid w:val="006F5C3A"/>
    <w:rsid w:val="007449A9"/>
    <w:rsid w:val="0076206F"/>
    <w:rsid w:val="007731A0"/>
    <w:rsid w:val="007D0576"/>
    <w:rsid w:val="007D3275"/>
    <w:rsid w:val="008225D1"/>
    <w:rsid w:val="00851A50"/>
    <w:rsid w:val="008746A8"/>
    <w:rsid w:val="008D4E14"/>
    <w:rsid w:val="008F7F90"/>
    <w:rsid w:val="00964986"/>
    <w:rsid w:val="00967A88"/>
    <w:rsid w:val="009D3C4C"/>
    <w:rsid w:val="00A06594"/>
    <w:rsid w:val="00A57DCC"/>
    <w:rsid w:val="00AA7DFD"/>
    <w:rsid w:val="00AC741B"/>
    <w:rsid w:val="00AD55F3"/>
    <w:rsid w:val="00BC1319"/>
    <w:rsid w:val="00BC37BF"/>
    <w:rsid w:val="00BE7FED"/>
    <w:rsid w:val="00C63DE9"/>
    <w:rsid w:val="00C64F5B"/>
    <w:rsid w:val="00C778BA"/>
    <w:rsid w:val="00D47DF5"/>
    <w:rsid w:val="00DA1B97"/>
    <w:rsid w:val="00DE2F89"/>
    <w:rsid w:val="00DE2F8B"/>
    <w:rsid w:val="00DF6B25"/>
    <w:rsid w:val="00E26E42"/>
    <w:rsid w:val="00E347F4"/>
    <w:rsid w:val="00E447C3"/>
    <w:rsid w:val="00E7562C"/>
    <w:rsid w:val="00E9019E"/>
    <w:rsid w:val="00EC179B"/>
    <w:rsid w:val="00F02B74"/>
    <w:rsid w:val="00F54779"/>
    <w:rsid w:val="00FE1739"/>
    <w:rsid w:val="00FE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6B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7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512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973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7B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6512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597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7EB07E-CD34-48F3-9470-FF975BEBA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16</cp:revision>
  <dcterms:created xsi:type="dcterms:W3CDTF">2010-08-02T02:24:00Z</dcterms:created>
  <dcterms:modified xsi:type="dcterms:W3CDTF">2010-08-02T02:42:00Z</dcterms:modified>
</cp:coreProperties>
</file>